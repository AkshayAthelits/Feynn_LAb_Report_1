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0477" w14:textId="77777777" w:rsidR="00856259" w:rsidRPr="008A5F4C" w:rsidRDefault="00D85677">
      <w:r w:rsidRPr="00D85677">
        <w:rPr>
          <w:rFonts w:ascii="Calibri" w:eastAsia="Times New Roman" w:hAnsi="Calibri" w:cs="Times New Roman"/>
          <w:noProof/>
          <w:color w:val="44546A"/>
          <w:sz w:val="96"/>
          <w:szCs w:val="96"/>
          <w:lang w:val="en-AU" w:eastAsia="en-AU"/>
        </w:rPr>
        <mc:AlternateContent>
          <mc:Choice Requires="wps">
            <w:drawing>
              <wp:anchor distT="0" distB="0" distL="114300" distR="114300" simplePos="0" relativeHeight="251681792" behindDoc="1" locked="1" layoutInCell="1" allowOverlap="1" wp14:anchorId="60DCD6FB" wp14:editId="29D08D6B">
                <wp:simplePos x="0" y="0"/>
                <wp:positionH relativeFrom="page">
                  <wp:posOffset>0</wp:posOffset>
                </wp:positionH>
                <wp:positionV relativeFrom="page">
                  <wp:posOffset>0</wp:posOffset>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25E3" id="Rectangle 6" o:spid="_x0000_s1026" style="position:absolute;margin-left:0;margin-top:0;width:612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" fillcolor="#deecec" stroked="f" strokeweight="2pt">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1870"/>
        <w:gridCol w:w="1870"/>
      </w:tblGrid>
      <w:tr w:rsidR="005276A8" w14:paraId="5FBCF169" w14:textId="77777777" w:rsidTr="00ED38DD">
        <w:trPr>
          <w:trHeight w:val="1349"/>
        </w:trPr>
        <w:tc>
          <w:tcPr>
            <w:tcW w:w="1870" w:type="dxa"/>
          </w:tcPr>
          <w:p w14:paraId="4844483C" w14:textId="77777777" w:rsidR="005276A8" w:rsidRDefault="005276A8"/>
        </w:tc>
        <w:tc>
          <w:tcPr>
            <w:tcW w:w="1870" w:type="dxa"/>
          </w:tcPr>
          <w:p w14:paraId="7E93FB23" w14:textId="77777777" w:rsidR="005276A8" w:rsidRDefault="005276A8"/>
        </w:tc>
        <w:tc>
          <w:tcPr>
            <w:tcW w:w="1870" w:type="dxa"/>
          </w:tcPr>
          <w:p w14:paraId="0E1669A6" w14:textId="1F6CA65D" w:rsidR="005276A8" w:rsidRDefault="005276A8" w:rsidP="00537DAC">
            <w:pPr>
              <w:jc w:val="right"/>
            </w:pPr>
          </w:p>
        </w:tc>
        <w:tc>
          <w:tcPr>
            <w:tcW w:w="3740" w:type="dxa"/>
            <w:gridSpan w:val="2"/>
          </w:tcPr>
          <w:p w14:paraId="0CDFC991" w14:textId="111644B0" w:rsidR="005276A8" w:rsidRPr="00537DAC" w:rsidRDefault="00B66AED" w:rsidP="00537DAC">
            <w:pPr>
              <w:pStyle w:val="Subtitle"/>
            </w:pPr>
            <w:r w:rsidRPr="00B66AED">
              <w:t>Akshay Kumar</w:t>
            </w:r>
          </w:p>
          <w:p w14:paraId="0044855D" w14:textId="1E55BF06" w:rsidR="005276A8" w:rsidRDefault="00B66AED" w:rsidP="00537DAC">
            <w:pPr>
              <w:pStyle w:val="Subtitle"/>
            </w:pPr>
            <w:r>
              <w:rPr>
                <w:noProof/>
              </w:rPr>
              <mc:AlternateContent>
                <mc:Choice Requires="wps">
                  <w:drawing>
                    <wp:anchor distT="0" distB="0" distL="114300" distR="114300" simplePos="0" relativeHeight="251687936" behindDoc="0" locked="0" layoutInCell="1" allowOverlap="1" wp14:anchorId="339EE2AD" wp14:editId="4006D435">
                      <wp:simplePos x="0" y="0"/>
                      <wp:positionH relativeFrom="column">
                        <wp:posOffset>-25748</wp:posOffset>
                      </wp:positionH>
                      <wp:positionV relativeFrom="paragraph">
                        <wp:posOffset>23297</wp:posOffset>
                      </wp:positionV>
                      <wp:extent cx="2255520" cy="0"/>
                      <wp:effectExtent l="0" t="19050" r="30480" b="19050"/>
                      <wp:wrapNone/>
                      <wp:docPr id="19" name="Straight Connector 19"/>
                      <wp:cNvGraphicFramePr/>
                      <a:graphic xmlns:a="http://schemas.openxmlformats.org/drawingml/2006/main">
                        <a:graphicData uri="http://schemas.microsoft.com/office/word/2010/wordprocessingShape">
                          <wps:wsp>
                            <wps:cNvCnPr/>
                            <wps:spPr>
                              <a:xfrm>
                                <a:off x="0" y="0"/>
                                <a:ext cx="225552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w:pict>
                    <v:line w14:anchorId="335197E8" id="Straight Connector 19"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1.85pt" to="175.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" strokecolor="#eed0c6 [3206]" strokeweight="3pt"/>
                  </w:pict>
                </mc:Fallback>
              </mc:AlternateContent>
            </w:r>
            <w:r>
              <w:rPr>
                <w:noProof/>
              </w:rPr>
              <mc:AlternateContent>
                <mc:Choice Requires="wps">
                  <w:drawing>
                    <wp:anchor distT="0" distB="0" distL="114300" distR="114300" simplePos="0" relativeHeight="251686912" behindDoc="0" locked="0" layoutInCell="1" allowOverlap="1" wp14:anchorId="6211C965" wp14:editId="4FA2DE56">
                      <wp:simplePos x="0" y="0"/>
                      <wp:positionH relativeFrom="column">
                        <wp:posOffset>-27216</wp:posOffset>
                      </wp:positionH>
                      <wp:positionV relativeFrom="paragraph">
                        <wp:posOffset>330273</wp:posOffset>
                      </wp:positionV>
                      <wp:extent cx="2255641" cy="0"/>
                      <wp:effectExtent l="0" t="19050" r="30480" b="19050"/>
                      <wp:wrapNone/>
                      <wp:docPr id="18" name="Straight Connector 18"/>
                      <wp:cNvGraphicFramePr/>
                      <a:graphic xmlns:a="http://schemas.openxmlformats.org/drawingml/2006/main">
                        <a:graphicData uri="http://schemas.microsoft.com/office/word/2010/wordprocessingShape">
                          <wps:wsp>
                            <wps:cNvCnPr/>
                            <wps:spPr>
                              <a:xfrm>
                                <a:off x="0" y="0"/>
                                <a:ext cx="2255641"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A3D1153"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5pt,26pt" to="175.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" strokecolor="#eed0c6 [3206]" strokeweight="3pt"/>
                  </w:pict>
                </mc:Fallback>
              </mc:AlternateContent>
            </w:r>
            <w:r>
              <w:t>Date: -15-09-2022</w:t>
            </w:r>
          </w:p>
        </w:tc>
      </w:tr>
      <w:tr w:rsidR="005276A8" w14:paraId="300F2306" w14:textId="77777777" w:rsidTr="00ED38DD">
        <w:trPr>
          <w:trHeight w:val="2858"/>
        </w:trPr>
        <w:tc>
          <w:tcPr>
            <w:tcW w:w="9350" w:type="dxa"/>
            <w:gridSpan w:val="5"/>
            <w:vAlign w:val="bottom"/>
          </w:tcPr>
          <w:p w14:paraId="6E8644ED" w14:textId="1D49012E" w:rsidR="005276A8" w:rsidRPr="00537DAC" w:rsidRDefault="002538A7" w:rsidP="00ED38DD">
            <w:pPr>
              <w:pStyle w:val="Title"/>
            </w:pPr>
            <w:r>
              <w:t>Fraud</w:t>
            </w:r>
            <w:r w:rsidR="006263C5">
              <w:t xml:space="preserve"> Detection using Machine Learning </w:t>
            </w:r>
          </w:p>
        </w:tc>
      </w:tr>
      <w:tr w:rsidR="00ED38DD" w14:paraId="7AB10140" w14:textId="77777777" w:rsidTr="00ED38DD">
        <w:trPr>
          <w:trHeight w:val="6768"/>
        </w:trPr>
        <w:tc>
          <w:tcPr>
            <w:tcW w:w="9350" w:type="dxa"/>
            <w:gridSpan w:val="5"/>
            <w:vAlign w:val="center"/>
          </w:tcPr>
          <w:p w14:paraId="4FBF5873" w14:textId="77777777" w:rsidR="00ED38DD" w:rsidRDefault="00ED38DD" w:rsidP="00ED38DD">
            <w:pPr>
              <w:jc w:val="center"/>
            </w:pPr>
            <w:r w:rsidRPr="00173543">
              <w:rPr>
                <w:noProof/>
                <w:lang w:eastAsia="en-AU"/>
              </w:rPr>
              <w:drawing>
                <wp:inline distT="0" distB="0" distL="0" distR="0" wp14:anchorId="0FEB86A3" wp14:editId="6920F014">
                  <wp:extent cx="5703890" cy="2613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333" cy="2626121"/>
                          </a:xfrm>
                          <a:prstGeom prst="rect">
                            <a:avLst/>
                          </a:prstGeom>
                        </pic:spPr>
                      </pic:pic>
                    </a:graphicData>
                  </a:graphic>
                </wp:inline>
              </w:drawing>
            </w:r>
          </w:p>
        </w:tc>
      </w:tr>
      <w:tr w:rsidR="005276A8" w14:paraId="1896CA56" w14:textId="77777777" w:rsidTr="00056442">
        <w:trPr>
          <w:trHeight w:val="2736"/>
        </w:trPr>
        <w:tc>
          <w:tcPr>
            <w:tcW w:w="3740" w:type="dxa"/>
            <w:gridSpan w:val="2"/>
            <w:vAlign w:val="bottom"/>
          </w:tcPr>
          <w:p w14:paraId="7389ED68" w14:textId="11A6E723" w:rsidR="005276A8" w:rsidRDefault="005276A8" w:rsidP="00ED38DD">
            <w:pPr>
              <w:pStyle w:val="Heading2"/>
            </w:pPr>
          </w:p>
          <w:p w14:paraId="0D65A40C" w14:textId="5C08D38A" w:rsidR="005276A8" w:rsidRDefault="005276A8" w:rsidP="00ED38DD">
            <w:pPr>
              <w:pStyle w:val="Subtitle"/>
            </w:pPr>
          </w:p>
          <w:p w14:paraId="0F531E2E" w14:textId="2C4F0F57" w:rsidR="005276A8" w:rsidRDefault="005276A8" w:rsidP="00ED38DD">
            <w:pPr>
              <w:pStyle w:val="Subtitle"/>
            </w:pPr>
          </w:p>
        </w:tc>
        <w:tc>
          <w:tcPr>
            <w:tcW w:w="1870" w:type="dxa"/>
            <w:vAlign w:val="bottom"/>
          </w:tcPr>
          <w:p w14:paraId="02B97892" w14:textId="77777777" w:rsidR="005276A8" w:rsidRDefault="005276A8" w:rsidP="00ED38DD"/>
        </w:tc>
        <w:tc>
          <w:tcPr>
            <w:tcW w:w="1870" w:type="dxa"/>
            <w:vAlign w:val="bottom"/>
          </w:tcPr>
          <w:p w14:paraId="205332D0" w14:textId="77777777" w:rsidR="005276A8" w:rsidRDefault="005276A8" w:rsidP="00ED38DD"/>
        </w:tc>
        <w:tc>
          <w:tcPr>
            <w:tcW w:w="1870" w:type="dxa"/>
            <w:vAlign w:val="bottom"/>
          </w:tcPr>
          <w:p w14:paraId="32D10AC4" w14:textId="77777777" w:rsidR="005276A8" w:rsidRDefault="005276A8" w:rsidP="00ED38DD"/>
        </w:tc>
      </w:tr>
    </w:tbl>
    <w:p w14:paraId="6BDD0381" w14:textId="77777777" w:rsidR="00537DAC" w:rsidRPr="00A45BDD" w:rsidRDefault="00537DAC">
      <w:pPr>
        <w:rPr>
          <w:sz w:val="36"/>
          <w:szCs w:val="36"/>
        </w:rPr>
      </w:pPr>
    </w:p>
    <w:p w14:paraId="15FAC4FC" w14:textId="4D78DCD2" w:rsidR="001D4935" w:rsidRPr="00372E43" w:rsidRDefault="001D4935" w:rsidP="001D4935">
      <w:pPr>
        <w:pStyle w:val="ListParagraph"/>
        <w:numPr>
          <w:ilvl w:val="0"/>
          <w:numId w:val="1"/>
        </w:numPr>
        <w:rPr>
          <w:b/>
          <w:bCs/>
        </w:rPr>
      </w:pPr>
      <w:r w:rsidRPr="00372E43">
        <w:rPr>
          <w:b/>
          <w:bCs/>
        </w:rPr>
        <w:lastRenderedPageBreak/>
        <w:t>Problem Statements</w:t>
      </w:r>
    </w:p>
    <w:p w14:paraId="3B8138DA" w14:textId="54E61635" w:rsidR="001D4935" w:rsidRDefault="001D4935" w:rsidP="003A4E90">
      <w:pPr>
        <w:pStyle w:val="ListParagraph"/>
        <w:numPr>
          <w:ilvl w:val="0"/>
          <w:numId w:val="2"/>
        </w:numPr>
        <w:jc w:val="both"/>
      </w:pPr>
      <w:r w:rsidRPr="001D4935">
        <w:t>Fraud detection is a challenging problem. The fact is that fraudulent transactions are rare</w:t>
      </w:r>
      <w:r>
        <w:t xml:space="preserve"> and </w:t>
      </w:r>
      <w:r w:rsidRPr="001D4935">
        <w:t>they represent a very small fraction of activity within an organization. The challenge is that a small percentage of activity can quickly turn into big losses.</w:t>
      </w:r>
    </w:p>
    <w:p w14:paraId="19EEDA2E" w14:textId="77777777" w:rsidR="00315AE2" w:rsidRDefault="00315AE2" w:rsidP="00315AE2">
      <w:pPr>
        <w:pStyle w:val="ListParagraph"/>
        <w:ind w:left="1070"/>
        <w:jc w:val="both"/>
      </w:pPr>
    </w:p>
    <w:p w14:paraId="088FE661" w14:textId="0BAFCE26" w:rsidR="003A4E90" w:rsidRDefault="003A4E90" w:rsidP="001D4935">
      <w:pPr>
        <w:pStyle w:val="ListParagraph"/>
        <w:numPr>
          <w:ilvl w:val="0"/>
          <w:numId w:val="2"/>
        </w:numPr>
        <w:jc w:val="both"/>
      </w:pPr>
      <w:r>
        <w:t>F</w:t>
      </w:r>
      <w:r w:rsidRPr="003A4E90">
        <w:t xml:space="preserve">raud has been a major issue in sectors like banking, medical, insurance, and many others. Due to the increase in online transactions through different payment options, such as credit/debit cards, PhonePe, Gpay, Paytm, etc., fraudulent activities have also increased. Moreover, fraudsters or criminals have become very skilled in finding escapes so that they can loot more. </w:t>
      </w:r>
    </w:p>
    <w:p w14:paraId="728434AF" w14:textId="77777777" w:rsidR="00315AE2" w:rsidRDefault="00315AE2" w:rsidP="00315AE2">
      <w:pPr>
        <w:pStyle w:val="ListParagraph"/>
        <w:ind w:left="1070"/>
        <w:jc w:val="both"/>
      </w:pPr>
    </w:p>
    <w:p w14:paraId="12787BE9" w14:textId="33F17D02" w:rsidR="003A4E90" w:rsidRDefault="003A4E90" w:rsidP="001D4935">
      <w:pPr>
        <w:pStyle w:val="ListParagraph"/>
        <w:numPr>
          <w:ilvl w:val="0"/>
          <w:numId w:val="2"/>
        </w:numPr>
        <w:jc w:val="both"/>
      </w:pPr>
      <w:r>
        <w:t>N</w:t>
      </w:r>
      <w:r w:rsidRPr="003A4E90">
        <w:t>o system is perfect and there is always a loophole them, it has become a challenging task to make a secure system for authentication and preventing customers from fraud. So, Fraud detection algorithms are very useful for preventing frauds</w:t>
      </w:r>
      <w:r w:rsidR="003057C5">
        <w:t>.</w:t>
      </w:r>
    </w:p>
    <w:p w14:paraId="525572F1" w14:textId="77777777" w:rsidR="003057C5" w:rsidRDefault="003057C5" w:rsidP="003057C5">
      <w:pPr>
        <w:pStyle w:val="ListParagraph"/>
        <w:ind w:left="1070"/>
        <w:jc w:val="both"/>
      </w:pPr>
    </w:p>
    <w:p w14:paraId="6CD726F3" w14:textId="2728CFAE" w:rsidR="00DC5092" w:rsidRPr="00372E43" w:rsidRDefault="00C654EE" w:rsidP="00DC5092">
      <w:pPr>
        <w:pStyle w:val="ListParagraph"/>
        <w:numPr>
          <w:ilvl w:val="0"/>
          <w:numId w:val="1"/>
        </w:numPr>
        <w:jc w:val="both"/>
        <w:rPr>
          <w:b/>
          <w:bCs/>
        </w:rPr>
      </w:pPr>
      <w:r w:rsidRPr="00372E43">
        <w:rPr>
          <w:b/>
          <w:bCs/>
        </w:rPr>
        <w:t>Market/Customer Need Assessment</w:t>
      </w:r>
    </w:p>
    <w:p w14:paraId="11BD3004" w14:textId="780BE5E6" w:rsidR="00775615" w:rsidRDefault="00B20CF7" w:rsidP="00775615">
      <w:pPr>
        <w:pStyle w:val="ListParagraph"/>
        <w:numPr>
          <w:ilvl w:val="0"/>
          <w:numId w:val="3"/>
        </w:numPr>
        <w:jc w:val="both"/>
      </w:pPr>
      <w:r>
        <w:t>Many people are not well versed with the online payment system because of which the fraudster take the advantage and do online scams.</w:t>
      </w:r>
    </w:p>
    <w:p w14:paraId="7B7FA9F4" w14:textId="77777777" w:rsidR="00315AE2" w:rsidRDefault="00315AE2" w:rsidP="00315AE2">
      <w:pPr>
        <w:pStyle w:val="ListParagraph"/>
        <w:ind w:left="1070"/>
        <w:jc w:val="both"/>
      </w:pPr>
    </w:p>
    <w:p w14:paraId="1C9872A6" w14:textId="600D78D3" w:rsidR="00B20CF7" w:rsidRDefault="00B20CF7" w:rsidP="00775615">
      <w:pPr>
        <w:pStyle w:val="ListParagraph"/>
        <w:numPr>
          <w:ilvl w:val="0"/>
          <w:numId w:val="3"/>
        </w:numPr>
        <w:jc w:val="both"/>
      </w:pPr>
      <w:r>
        <w:t>For making trust on the online payment, we have to provide security to the people.</w:t>
      </w:r>
    </w:p>
    <w:p w14:paraId="7FE10F10" w14:textId="77777777" w:rsidR="00315AE2" w:rsidRDefault="00315AE2" w:rsidP="00315AE2">
      <w:pPr>
        <w:pStyle w:val="ListParagraph"/>
        <w:ind w:left="1070"/>
        <w:jc w:val="both"/>
      </w:pPr>
    </w:p>
    <w:p w14:paraId="0C81FDAD" w14:textId="6BA7EA27" w:rsidR="00B20CF7" w:rsidRDefault="00B20CF7" w:rsidP="00775615">
      <w:pPr>
        <w:pStyle w:val="ListParagraph"/>
        <w:numPr>
          <w:ilvl w:val="0"/>
          <w:numId w:val="3"/>
        </w:numPr>
        <w:jc w:val="both"/>
      </w:pPr>
      <w:r>
        <w:t xml:space="preserve">Today </w:t>
      </w:r>
      <w:r w:rsidR="00DA53D3">
        <w:t>lots of people in the shopping use cash on delivary method because they don’t have trust on the online payment method.</w:t>
      </w:r>
    </w:p>
    <w:p w14:paraId="23CEC564" w14:textId="77777777" w:rsidR="00315AE2" w:rsidRDefault="00315AE2" w:rsidP="00315AE2">
      <w:pPr>
        <w:jc w:val="both"/>
      </w:pPr>
    </w:p>
    <w:p w14:paraId="17FD1CAB" w14:textId="554C2DEC" w:rsidR="00DA53D3" w:rsidRDefault="00DA53D3" w:rsidP="00775615">
      <w:pPr>
        <w:pStyle w:val="ListParagraph"/>
        <w:numPr>
          <w:ilvl w:val="0"/>
          <w:numId w:val="3"/>
        </w:numPr>
        <w:jc w:val="both"/>
      </w:pPr>
      <w:r>
        <w:t>By providing the fraud detection services we can get the trust of Customer of online payment.</w:t>
      </w:r>
    </w:p>
    <w:p w14:paraId="16AB0704" w14:textId="77777777" w:rsidR="00B20CF7" w:rsidRDefault="00B20CF7" w:rsidP="00B20CF7">
      <w:pPr>
        <w:pStyle w:val="ListParagraph"/>
        <w:ind w:left="1070"/>
        <w:jc w:val="both"/>
      </w:pPr>
    </w:p>
    <w:p w14:paraId="3C6DCC9A" w14:textId="6B87ECED" w:rsidR="00775615" w:rsidRPr="00372E43" w:rsidRDefault="00775615" w:rsidP="00775615">
      <w:pPr>
        <w:pStyle w:val="ListParagraph"/>
        <w:numPr>
          <w:ilvl w:val="0"/>
          <w:numId w:val="1"/>
        </w:numPr>
        <w:jc w:val="both"/>
        <w:rPr>
          <w:b/>
          <w:bCs/>
        </w:rPr>
      </w:pPr>
      <w:r w:rsidRPr="00372E43">
        <w:rPr>
          <w:b/>
          <w:bCs/>
        </w:rPr>
        <w:t>Target Specification and characterization</w:t>
      </w:r>
    </w:p>
    <w:p w14:paraId="41C04BB5" w14:textId="28814ED6" w:rsidR="003E15A5" w:rsidRDefault="00917652" w:rsidP="003E15A5">
      <w:pPr>
        <w:pStyle w:val="ListParagraph"/>
        <w:numPr>
          <w:ilvl w:val="0"/>
          <w:numId w:val="3"/>
        </w:numPr>
        <w:jc w:val="both"/>
      </w:pPr>
      <w:r>
        <w:t>To identify normal customer patterns in order to be able to identify abnormal or fraudulent ones.</w:t>
      </w:r>
    </w:p>
    <w:p w14:paraId="03BA2EC7" w14:textId="4E33710B" w:rsidR="00EE40AE" w:rsidRDefault="00EE40AE" w:rsidP="003E15A5">
      <w:pPr>
        <w:pStyle w:val="ListParagraph"/>
        <w:numPr>
          <w:ilvl w:val="0"/>
          <w:numId w:val="3"/>
        </w:numPr>
        <w:jc w:val="both"/>
      </w:pPr>
      <w:r>
        <w:t>Generating a Casual model corresponding to a user.</w:t>
      </w:r>
    </w:p>
    <w:p w14:paraId="26848C50" w14:textId="672F09FD" w:rsidR="00EE40AE" w:rsidRDefault="00EE40AE" w:rsidP="003E15A5">
      <w:pPr>
        <w:pStyle w:val="ListParagraph"/>
        <w:numPr>
          <w:ilvl w:val="0"/>
          <w:numId w:val="3"/>
        </w:numPr>
        <w:jc w:val="both"/>
      </w:pPr>
      <w:r>
        <w:t>Predict expected behavior of user during a next event in the account using casual model.</w:t>
      </w:r>
    </w:p>
    <w:p w14:paraId="129F0BAD" w14:textId="16B96DE5" w:rsidR="00EE40AE" w:rsidRDefault="00EE40AE" w:rsidP="003E15A5">
      <w:pPr>
        <w:pStyle w:val="ListParagraph"/>
        <w:numPr>
          <w:ilvl w:val="0"/>
          <w:numId w:val="3"/>
        </w:numPr>
        <w:jc w:val="both"/>
      </w:pPr>
      <w:r>
        <w:t>Generating fraud event parameters using fraud model.</w:t>
      </w:r>
    </w:p>
    <w:p w14:paraId="62B9B45E" w14:textId="4A0799E0" w:rsidR="00EE40AE" w:rsidRDefault="00EE40AE" w:rsidP="003E15A5">
      <w:pPr>
        <w:pStyle w:val="ListParagraph"/>
        <w:numPr>
          <w:ilvl w:val="0"/>
          <w:numId w:val="3"/>
        </w:numPr>
        <w:jc w:val="both"/>
      </w:pPr>
      <w:r>
        <w:t xml:space="preserve">Generating a risk score of next </w:t>
      </w:r>
      <w:proofErr w:type="gramStart"/>
      <w:r>
        <w:t>event</w:t>
      </w:r>
      <w:proofErr w:type="gramEnd"/>
      <w:r>
        <w:t xml:space="preserve"> using expected event parameters and fraud event parameters.</w:t>
      </w:r>
    </w:p>
    <w:p w14:paraId="312D3C96" w14:textId="77777777" w:rsidR="00917652" w:rsidRDefault="00917652" w:rsidP="003E15A5">
      <w:pPr>
        <w:pStyle w:val="ListParagraph"/>
        <w:ind w:left="1070"/>
        <w:jc w:val="both"/>
      </w:pPr>
    </w:p>
    <w:p w14:paraId="3F488A25" w14:textId="05346199" w:rsidR="00775615" w:rsidRPr="00372E43" w:rsidRDefault="00775615" w:rsidP="00775615">
      <w:pPr>
        <w:pStyle w:val="ListParagraph"/>
        <w:numPr>
          <w:ilvl w:val="0"/>
          <w:numId w:val="1"/>
        </w:numPr>
        <w:jc w:val="both"/>
        <w:rPr>
          <w:b/>
          <w:bCs/>
        </w:rPr>
      </w:pPr>
      <w:r w:rsidRPr="00372E43">
        <w:rPr>
          <w:b/>
          <w:bCs/>
        </w:rPr>
        <w:t>External Search (information sources)</w:t>
      </w:r>
    </w:p>
    <w:p w14:paraId="3D9AFE1E" w14:textId="7C25CBCF" w:rsidR="0049787B" w:rsidRDefault="003E695C" w:rsidP="00730BF6">
      <w:pPr>
        <w:pStyle w:val="ListParagraph"/>
        <w:numPr>
          <w:ilvl w:val="0"/>
          <w:numId w:val="3"/>
        </w:numPr>
        <w:jc w:val="both"/>
      </w:pPr>
      <w:r w:rsidRPr="003E695C">
        <w:t>The dataset can be found on the kaggle.</w:t>
      </w:r>
      <w:r w:rsidR="0049787B">
        <w:t xml:space="preserve"> Link: -</w:t>
      </w:r>
      <w:hyperlink r:id="rId8" w:history="1">
        <w:r w:rsidR="0049787B" w:rsidRPr="0049787B">
          <w:rPr>
            <w:rStyle w:val="Hyperlink"/>
          </w:rPr>
          <w:t>Dataset Link</w:t>
        </w:r>
      </w:hyperlink>
    </w:p>
    <w:p w14:paraId="21995E18" w14:textId="5108BFC1" w:rsidR="00E17663" w:rsidRDefault="003E695C" w:rsidP="00730BF6">
      <w:pPr>
        <w:pStyle w:val="ListParagraph"/>
        <w:numPr>
          <w:ilvl w:val="0"/>
          <w:numId w:val="3"/>
        </w:numPr>
        <w:jc w:val="both"/>
      </w:pPr>
      <w:r w:rsidRPr="003E695C">
        <w:t>The</w:t>
      </w:r>
      <w:r w:rsidR="00323DF2">
        <w:t xml:space="preserve"> </w:t>
      </w:r>
      <w:r w:rsidRPr="003E695C">
        <w:t>dataset consists</w:t>
      </w:r>
      <w:r w:rsidR="00E17663">
        <w:t xml:space="preserve"> following information that is given below</w:t>
      </w:r>
      <w:r w:rsidR="00323DF2">
        <w:t>.</w:t>
      </w:r>
      <w:r w:rsidR="00E17663">
        <w:t xml:space="preserve"> </w:t>
      </w:r>
      <w:r w:rsidR="00323DF2">
        <w:t>T</w:t>
      </w:r>
      <w:r w:rsidR="00E17663">
        <w:t xml:space="preserve">he </w:t>
      </w:r>
      <w:r w:rsidR="00323DF2">
        <w:t>screenshot consists top 5 rows of dataset.</w:t>
      </w:r>
      <w:r>
        <w:t xml:space="preserve"> </w:t>
      </w:r>
    </w:p>
    <w:p w14:paraId="3167F6AA" w14:textId="77777777" w:rsidR="000902E6" w:rsidRDefault="000902E6" w:rsidP="000902E6">
      <w:pPr>
        <w:pStyle w:val="ListParagraph"/>
        <w:ind w:left="1070"/>
        <w:jc w:val="both"/>
      </w:pPr>
    </w:p>
    <w:p w14:paraId="38076FD3" w14:textId="7C6E9F89" w:rsidR="00E17663" w:rsidRDefault="00E17663" w:rsidP="00323DF2">
      <w:pPr>
        <w:pStyle w:val="ListParagraph"/>
        <w:ind w:left="1070"/>
        <w:jc w:val="both"/>
      </w:pPr>
      <w:r>
        <w:rPr>
          <w:noProof/>
        </w:rPr>
        <w:lastRenderedPageBreak/>
        <w:drawing>
          <wp:inline distT="0" distB="0" distL="0" distR="0" wp14:anchorId="0798CE5A" wp14:editId="4145B2C2">
            <wp:extent cx="5943199" cy="16582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62563" cy="1663606"/>
                    </a:xfrm>
                    <a:prstGeom prst="rect">
                      <a:avLst/>
                    </a:prstGeom>
                  </pic:spPr>
                </pic:pic>
              </a:graphicData>
            </a:graphic>
          </wp:inline>
        </w:drawing>
      </w:r>
    </w:p>
    <w:p w14:paraId="3AEB4B6C" w14:textId="77777777" w:rsidR="000902E6" w:rsidRDefault="000902E6" w:rsidP="000902E6">
      <w:pPr>
        <w:jc w:val="both"/>
      </w:pPr>
    </w:p>
    <w:p w14:paraId="30CB17EE" w14:textId="02A74581" w:rsidR="00323DF2" w:rsidRDefault="00323DF2" w:rsidP="00775615">
      <w:pPr>
        <w:pStyle w:val="ListParagraph"/>
        <w:numPr>
          <w:ilvl w:val="0"/>
          <w:numId w:val="3"/>
        </w:numPr>
        <w:jc w:val="both"/>
      </w:pPr>
      <w:r>
        <w:t xml:space="preserve">Shape of the datasets and all </w:t>
      </w:r>
      <w:r w:rsidR="000902E6">
        <w:t>columns’</w:t>
      </w:r>
      <w:r>
        <w:t xml:space="preserve"> data type are given below in screenshot.</w:t>
      </w:r>
    </w:p>
    <w:p w14:paraId="35BC3123" w14:textId="4D5FEAD9" w:rsidR="00323DF2" w:rsidRDefault="00323DF2" w:rsidP="00323DF2">
      <w:pPr>
        <w:pStyle w:val="ListParagraph"/>
        <w:ind w:left="1070"/>
        <w:jc w:val="both"/>
      </w:pPr>
      <w:r>
        <w:rPr>
          <w:noProof/>
        </w:rPr>
        <w:drawing>
          <wp:inline distT="0" distB="0" distL="0" distR="0" wp14:anchorId="73C162EB" wp14:editId="4D2FE50B">
            <wp:extent cx="5943600" cy="2120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p w14:paraId="6C4E299C" w14:textId="77777777" w:rsidR="00323DF2" w:rsidRDefault="00323DF2" w:rsidP="00323DF2">
      <w:pPr>
        <w:pStyle w:val="ListParagraph"/>
        <w:ind w:left="1070"/>
        <w:jc w:val="both"/>
      </w:pPr>
    </w:p>
    <w:p w14:paraId="1C3C1707" w14:textId="41836A26" w:rsidR="00775615" w:rsidRPr="00372E43" w:rsidRDefault="00775615" w:rsidP="00775615">
      <w:pPr>
        <w:pStyle w:val="ListParagraph"/>
        <w:numPr>
          <w:ilvl w:val="0"/>
          <w:numId w:val="1"/>
        </w:numPr>
        <w:jc w:val="both"/>
        <w:rPr>
          <w:b/>
          <w:bCs/>
        </w:rPr>
      </w:pPr>
      <w:r w:rsidRPr="00372E43">
        <w:rPr>
          <w:b/>
          <w:bCs/>
        </w:rPr>
        <w:t>Benchmarking</w:t>
      </w:r>
    </w:p>
    <w:p w14:paraId="430B587D" w14:textId="09CE2105" w:rsidR="00B63BBE" w:rsidRDefault="00B63BBE" w:rsidP="00775615">
      <w:pPr>
        <w:pStyle w:val="ListParagraph"/>
        <w:numPr>
          <w:ilvl w:val="0"/>
          <w:numId w:val="3"/>
        </w:numPr>
        <w:jc w:val="both"/>
      </w:pPr>
      <w:r>
        <w:t>Total Number of Fraud vs Not Fraud</w:t>
      </w:r>
    </w:p>
    <w:p w14:paraId="698BFC7C" w14:textId="1A29721C" w:rsidR="00775615" w:rsidRDefault="00B63BBE" w:rsidP="00B63BBE">
      <w:pPr>
        <w:pStyle w:val="ListParagraph"/>
        <w:ind w:left="1070"/>
        <w:jc w:val="both"/>
      </w:pPr>
      <w:r>
        <w:rPr>
          <w:noProof/>
        </w:rPr>
        <w:drawing>
          <wp:inline distT="0" distB="0" distL="0" distR="0" wp14:anchorId="328FE73C" wp14:editId="7DC88261">
            <wp:extent cx="3481301" cy="2279176"/>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09687" cy="2297760"/>
                    </a:xfrm>
                    <a:prstGeom prst="rect">
                      <a:avLst/>
                    </a:prstGeom>
                  </pic:spPr>
                </pic:pic>
              </a:graphicData>
            </a:graphic>
          </wp:inline>
        </w:drawing>
      </w:r>
    </w:p>
    <w:p w14:paraId="705E269A" w14:textId="0919042D" w:rsidR="00B63BBE" w:rsidRDefault="00B63BBE" w:rsidP="00775615">
      <w:pPr>
        <w:pStyle w:val="ListParagraph"/>
        <w:numPr>
          <w:ilvl w:val="0"/>
          <w:numId w:val="3"/>
        </w:numPr>
        <w:jc w:val="both"/>
      </w:pPr>
      <w:r>
        <w:t>Total Number of Transaction happens by each method is given in below graph.</w:t>
      </w:r>
    </w:p>
    <w:p w14:paraId="25605FDE" w14:textId="77777777" w:rsidR="00B63BBE" w:rsidRDefault="00B63BBE" w:rsidP="00B63BBE">
      <w:pPr>
        <w:jc w:val="both"/>
      </w:pPr>
    </w:p>
    <w:p w14:paraId="78966C9D" w14:textId="3122611A" w:rsidR="00B63BBE" w:rsidRDefault="00B63BBE" w:rsidP="00B63BBE">
      <w:pPr>
        <w:pStyle w:val="ListParagraph"/>
        <w:ind w:left="1070"/>
        <w:jc w:val="both"/>
      </w:pPr>
      <w:r>
        <w:rPr>
          <w:noProof/>
        </w:rPr>
        <w:lastRenderedPageBreak/>
        <w:drawing>
          <wp:inline distT="0" distB="0" distL="0" distR="0" wp14:anchorId="08BB65EB" wp14:editId="2514D5C2">
            <wp:extent cx="4264925" cy="364295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295773" cy="3669307"/>
                    </a:xfrm>
                    <a:prstGeom prst="rect">
                      <a:avLst/>
                    </a:prstGeom>
                  </pic:spPr>
                </pic:pic>
              </a:graphicData>
            </a:graphic>
          </wp:inline>
        </w:drawing>
      </w:r>
    </w:p>
    <w:p w14:paraId="273F7B5A" w14:textId="05B0F0FE" w:rsidR="00434CD2" w:rsidRDefault="00434CD2" w:rsidP="00775615">
      <w:pPr>
        <w:pStyle w:val="ListParagraph"/>
        <w:numPr>
          <w:ilvl w:val="0"/>
          <w:numId w:val="3"/>
        </w:numPr>
        <w:jc w:val="both"/>
      </w:pPr>
      <w:r>
        <w:t>Payment Correction Heat Map for all Payment methods</w:t>
      </w:r>
    </w:p>
    <w:p w14:paraId="7019FFF6" w14:textId="41AAC987" w:rsidR="00434CD2" w:rsidRDefault="00434CD2" w:rsidP="00775615">
      <w:pPr>
        <w:pStyle w:val="ListParagraph"/>
        <w:numPr>
          <w:ilvl w:val="0"/>
          <w:numId w:val="3"/>
        </w:numPr>
        <w:jc w:val="both"/>
      </w:pPr>
      <w:r>
        <w:rPr>
          <w:noProof/>
        </w:rPr>
        <w:drawing>
          <wp:inline distT="0" distB="0" distL="0" distR="0" wp14:anchorId="4DF6EF45" wp14:editId="3BFF068B">
            <wp:extent cx="5220429" cy="361047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220429" cy="3610479"/>
                    </a:xfrm>
                    <a:prstGeom prst="rect">
                      <a:avLst/>
                    </a:prstGeom>
                  </pic:spPr>
                </pic:pic>
              </a:graphicData>
            </a:graphic>
          </wp:inline>
        </w:drawing>
      </w:r>
    </w:p>
    <w:p w14:paraId="50022160" w14:textId="77777777" w:rsidR="00434CD2" w:rsidRDefault="00434CD2" w:rsidP="00434CD2">
      <w:pPr>
        <w:pStyle w:val="ListParagraph"/>
        <w:ind w:left="1070"/>
        <w:jc w:val="both"/>
      </w:pPr>
    </w:p>
    <w:p w14:paraId="73B6755C" w14:textId="5BC4C828" w:rsidR="00B63BBE" w:rsidRDefault="00B63BBE" w:rsidP="00775615">
      <w:pPr>
        <w:pStyle w:val="ListParagraph"/>
        <w:numPr>
          <w:ilvl w:val="0"/>
          <w:numId w:val="3"/>
        </w:numPr>
        <w:jc w:val="both"/>
      </w:pPr>
      <w:r>
        <w:t>Total fraud is happened only by the method of ‘TRANSFER’ and ‘CASH_OUT’. Number of counts is also levels in the graph.</w:t>
      </w:r>
    </w:p>
    <w:p w14:paraId="50A0DEA8" w14:textId="5B90081B" w:rsidR="00B63BBE" w:rsidRDefault="00B63BBE" w:rsidP="00775615">
      <w:pPr>
        <w:pStyle w:val="ListParagraph"/>
        <w:numPr>
          <w:ilvl w:val="0"/>
          <w:numId w:val="3"/>
        </w:numPr>
        <w:jc w:val="both"/>
      </w:pPr>
      <w:r>
        <w:rPr>
          <w:noProof/>
        </w:rPr>
        <w:lastRenderedPageBreak/>
        <w:drawing>
          <wp:inline distT="0" distB="0" distL="0" distR="0" wp14:anchorId="7DC2D60C" wp14:editId="295A40CA">
            <wp:extent cx="4606119" cy="2906347"/>
            <wp:effectExtent l="0" t="0" r="444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15793" cy="2912451"/>
                    </a:xfrm>
                    <a:prstGeom prst="rect">
                      <a:avLst/>
                    </a:prstGeom>
                  </pic:spPr>
                </pic:pic>
              </a:graphicData>
            </a:graphic>
          </wp:inline>
        </w:drawing>
      </w:r>
    </w:p>
    <w:p w14:paraId="3F93D0B8" w14:textId="35D587BA" w:rsidR="00434CD2" w:rsidRDefault="00434CD2" w:rsidP="00434CD2">
      <w:pPr>
        <w:pStyle w:val="ListParagraph"/>
        <w:ind w:left="1070"/>
        <w:jc w:val="both"/>
      </w:pPr>
    </w:p>
    <w:p w14:paraId="0F57F916" w14:textId="77777777" w:rsidR="000902E6" w:rsidRDefault="000902E6" w:rsidP="000902E6">
      <w:pPr>
        <w:pStyle w:val="ListParagraph"/>
        <w:ind w:left="1070"/>
        <w:jc w:val="both"/>
      </w:pPr>
    </w:p>
    <w:p w14:paraId="3339BCE8" w14:textId="6F32E62F" w:rsidR="00775615" w:rsidRPr="00372E43" w:rsidRDefault="00775615" w:rsidP="00775615">
      <w:pPr>
        <w:pStyle w:val="ListParagraph"/>
        <w:numPr>
          <w:ilvl w:val="0"/>
          <w:numId w:val="1"/>
        </w:numPr>
        <w:jc w:val="both"/>
        <w:rPr>
          <w:b/>
          <w:bCs/>
        </w:rPr>
      </w:pPr>
      <w:r>
        <w:t xml:space="preserve"> </w:t>
      </w:r>
      <w:r w:rsidRPr="00372E43">
        <w:rPr>
          <w:b/>
          <w:bCs/>
        </w:rPr>
        <w:t>Applicable Patents</w:t>
      </w:r>
    </w:p>
    <w:p w14:paraId="0EB58533" w14:textId="25EE4E40" w:rsidR="00775615" w:rsidRDefault="009B59D3" w:rsidP="00775615">
      <w:pPr>
        <w:pStyle w:val="ListParagraph"/>
        <w:numPr>
          <w:ilvl w:val="0"/>
          <w:numId w:val="3"/>
        </w:numPr>
        <w:jc w:val="both"/>
      </w:pPr>
      <w:r>
        <w:t xml:space="preserve">This is the link of Applicable Patents: - </w:t>
      </w:r>
      <w:hyperlink r:id="rId15" w:history="1">
        <w:r w:rsidRPr="009B59D3">
          <w:rPr>
            <w:rStyle w:val="Hyperlink"/>
          </w:rPr>
          <w:t>Patent Link</w:t>
        </w:r>
      </w:hyperlink>
    </w:p>
    <w:p w14:paraId="58B97D35" w14:textId="1E1D68F0" w:rsidR="009B59D3" w:rsidRDefault="009B59D3" w:rsidP="00775615">
      <w:pPr>
        <w:pStyle w:val="ListParagraph"/>
        <w:numPr>
          <w:ilvl w:val="0"/>
          <w:numId w:val="3"/>
        </w:numPr>
        <w:jc w:val="both"/>
      </w:pPr>
      <w:r w:rsidRPr="009B59D3">
        <w:t>Patent Application Publication</w:t>
      </w:r>
      <w:r>
        <w:t xml:space="preserve"> on</w:t>
      </w:r>
      <w:r w:rsidRPr="009B59D3">
        <w:t xml:space="preserve"> Jan. 22, 2015:</w:t>
      </w:r>
      <w:r>
        <w:t xml:space="preserve"> -</w:t>
      </w:r>
      <w:r w:rsidRPr="009B59D3">
        <w:t>US 2015/0026027 A1</w:t>
      </w:r>
    </w:p>
    <w:p w14:paraId="694F767B" w14:textId="77777777" w:rsidR="00EE40AE" w:rsidRDefault="00EE40AE" w:rsidP="00EE40AE">
      <w:pPr>
        <w:pStyle w:val="ListParagraph"/>
        <w:ind w:left="1070"/>
        <w:jc w:val="both"/>
      </w:pPr>
    </w:p>
    <w:p w14:paraId="388B745A" w14:textId="731D08F9" w:rsidR="00775615" w:rsidRPr="00372E43" w:rsidRDefault="00775615" w:rsidP="00775615">
      <w:pPr>
        <w:pStyle w:val="ListParagraph"/>
        <w:numPr>
          <w:ilvl w:val="0"/>
          <w:numId w:val="1"/>
        </w:numPr>
        <w:jc w:val="both"/>
        <w:rPr>
          <w:b/>
          <w:bCs/>
        </w:rPr>
      </w:pPr>
      <w:r w:rsidRPr="00372E43">
        <w:rPr>
          <w:b/>
          <w:bCs/>
        </w:rPr>
        <w:t>Applicable Regulations</w:t>
      </w:r>
    </w:p>
    <w:p w14:paraId="3BEE36DD" w14:textId="2FB58D6C" w:rsidR="00775615" w:rsidRDefault="008428A3" w:rsidP="008428A3">
      <w:pPr>
        <w:pStyle w:val="ListParagraph"/>
        <w:numPr>
          <w:ilvl w:val="0"/>
          <w:numId w:val="3"/>
        </w:numPr>
        <w:jc w:val="both"/>
      </w:pPr>
      <w:r>
        <w:t>These regulations may be called the Securities and Exchange Board of India (Prohibition of Fraudulent and Unfair Trade Practices relating to Securities Market) Regulations, 2003.</w:t>
      </w:r>
    </w:p>
    <w:p w14:paraId="62FF241A" w14:textId="6CF595AB" w:rsidR="00AC3B5A" w:rsidRDefault="00AC3B5A" w:rsidP="008428A3">
      <w:pPr>
        <w:pStyle w:val="ListParagraph"/>
        <w:numPr>
          <w:ilvl w:val="0"/>
          <w:numId w:val="3"/>
        </w:numPr>
        <w:jc w:val="both"/>
      </w:pPr>
      <w:r>
        <w:t>Link of the Regulation is given below: -</w:t>
      </w:r>
    </w:p>
    <w:p w14:paraId="3EB56278" w14:textId="6C7CCA24" w:rsidR="00AC3B5A" w:rsidRDefault="00000000" w:rsidP="00AC3B5A">
      <w:pPr>
        <w:pStyle w:val="ListParagraph"/>
        <w:ind w:left="1070"/>
        <w:jc w:val="both"/>
      </w:pPr>
      <w:hyperlink r:id="rId16" w:history="1">
        <w:r w:rsidR="00AC3B5A" w:rsidRPr="00AC3B5A">
          <w:rPr>
            <w:rStyle w:val="Hyperlink"/>
          </w:rPr>
          <w:t>PDF link</w:t>
        </w:r>
      </w:hyperlink>
    </w:p>
    <w:p w14:paraId="60A55580" w14:textId="77777777" w:rsidR="00554A9B" w:rsidRDefault="00554A9B" w:rsidP="00554A9B">
      <w:pPr>
        <w:pStyle w:val="ListParagraph"/>
        <w:ind w:left="1790"/>
        <w:jc w:val="both"/>
      </w:pPr>
    </w:p>
    <w:p w14:paraId="6D8A70FA" w14:textId="30F9DD06" w:rsidR="00775615" w:rsidRPr="00372E43" w:rsidRDefault="00775615" w:rsidP="00775615">
      <w:pPr>
        <w:pStyle w:val="ListParagraph"/>
        <w:numPr>
          <w:ilvl w:val="0"/>
          <w:numId w:val="1"/>
        </w:numPr>
        <w:jc w:val="both"/>
        <w:rPr>
          <w:b/>
          <w:bCs/>
        </w:rPr>
      </w:pPr>
      <w:r w:rsidRPr="00372E43">
        <w:rPr>
          <w:b/>
          <w:bCs/>
        </w:rPr>
        <w:t>Applicable Constraints</w:t>
      </w:r>
    </w:p>
    <w:p w14:paraId="38A95F58" w14:textId="77777777" w:rsidR="00AC3B5A" w:rsidRDefault="00AC3B5A" w:rsidP="00AC3B5A">
      <w:pPr>
        <w:pStyle w:val="ListParagraph"/>
        <w:numPr>
          <w:ilvl w:val="0"/>
          <w:numId w:val="3"/>
        </w:numPr>
        <w:jc w:val="both"/>
      </w:pPr>
      <w:r>
        <w:t xml:space="preserve">No person shall directly or indirectly— </w:t>
      </w:r>
    </w:p>
    <w:p w14:paraId="54BB80AB" w14:textId="77777777" w:rsidR="00AC3B5A" w:rsidRDefault="00AC3B5A" w:rsidP="00AC3B5A">
      <w:pPr>
        <w:pStyle w:val="ListParagraph"/>
        <w:numPr>
          <w:ilvl w:val="0"/>
          <w:numId w:val="7"/>
        </w:numPr>
        <w:jc w:val="both"/>
      </w:pPr>
      <w:r>
        <w:t xml:space="preserve">buy, sell or otherwise deal in securities in a fraudulent manner; </w:t>
      </w:r>
    </w:p>
    <w:p w14:paraId="384407D3" w14:textId="77777777" w:rsidR="00AC3B5A" w:rsidRDefault="00AC3B5A" w:rsidP="00AC3B5A">
      <w:pPr>
        <w:pStyle w:val="ListParagraph"/>
        <w:numPr>
          <w:ilvl w:val="0"/>
          <w:numId w:val="7"/>
        </w:numPr>
        <w:jc w:val="both"/>
      </w:pPr>
      <w:r>
        <w:t xml:space="preserve">use or employ, in connection with issue, purchase or sale of any security listed or proposed to be listed in a recognized stock exchange, any manipulative or deceptive device or contrivance in contravention of the provisions of the Act or the rules or the regulations made thereunder; </w:t>
      </w:r>
    </w:p>
    <w:p w14:paraId="24ECEC1E" w14:textId="77777777" w:rsidR="00AC3B5A" w:rsidRDefault="00AC3B5A" w:rsidP="00AC3B5A">
      <w:pPr>
        <w:pStyle w:val="ListParagraph"/>
        <w:numPr>
          <w:ilvl w:val="0"/>
          <w:numId w:val="7"/>
        </w:numPr>
        <w:jc w:val="both"/>
      </w:pPr>
      <w:r>
        <w:t xml:space="preserve">employ any device, scheme or artifice to defraud in connection with dealing in or issue of securities which are listed or proposed to be listed on a recognized stock exchange; </w:t>
      </w:r>
    </w:p>
    <w:p w14:paraId="7CA0F9CE" w14:textId="7199AE03" w:rsidR="00775615" w:rsidRDefault="00AC3B5A" w:rsidP="00AC3B5A">
      <w:pPr>
        <w:pStyle w:val="ListParagraph"/>
        <w:numPr>
          <w:ilvl w:val="0"/>
          <w:numId w:val="7"/>
        </w:numPr>
        <w:jc w:val="both"/>
      </w:pPr>
      <w:r>
        <w:t>engage in any act, practice, course of business which operates or would operate as fraud or deceit upon any person in connection with any dealing in or issue of securities which are listed or proposed to be listed on a recognized stock exchange in contravention of the provisions of the Act or the rules and the regulations made thereunder.</w:t>
      </w:r>
    </w:p>
    <w:p w14:paraId="1CAB814F" w14:textId="77777777" w:rsidR="00120048" w:rsidRDefault="00120048" w:rsidP="00120048">
      <w:pPr>
        <w:pStyle w:val="ListParagraph"/>
        <w:ind w:left="1070"/>
        <w:jc w:val="both"/>
      </w:pPr>
    </w:p>
    <w:p w14:paraId="04B8B278" w14:textId="672F371B" w:rsidR="001D4935" w:rsidRPr="00372E43" w:rsidRDefault="00775615" w:rsidP="00775615">
      <w:pPr>
        <w:pStyle w:val="ListParagraph"/>
        <w:numPr>
          <w:ilvl w:val="0"/>
          <w:numId w:val="1"/>
        </w:numPr>
        <w:jc w:val="both"/>
        <w:rPr>
          <w:b/>
          <w:bCs/>
        </w:rPr>
      </w:pPr>
      <w:r w:rsidRPr="00372E43">
        <w:rPr>
          <w:b/>
          <w:bCs/>
        </w:rPr>
        <w:t>Business Opportunity</w:t>
      </w:r>
    </w:p>
    <w:p w14:paraId="1905F35A" w14:textId="5B5B4291" w:rsidR="00B666B5" w:rsidRDefault="00B666B5" w:rsidP="00775615">
      <w:pPr>
        <w:pStyle w:val="ListParagraph"/>
        <w:numPr>
          <w:ilvl w:val="0"/>
          <w:numId w:val="3"/>
        </w:numPr>
        <w:jc w:val="both"/>
      </w:pPr>
      <w:r>
        <w:t>Customers want fast, efficient interaction when transacting with companies, but they also want to ensure their identities, payment card number and account information are guarded and protected</w:t>
      </w:r>
      <w:r w:rsidR="002954D7">
        <w:t>.</w:t>
      </w:r>
      <w:r>
        <w:t xml:space="preserve"> </w:t>
      </w:r>
    </w:p>
    <w:p w14:paraId="5715A1C5" w14:textId="77777777" w:rsidR="00315AE2" w:rsidRDefault="00315AE2" w:rsidP="00315AE2">
      <w:pPr>
        <w:pStyle w:val="ListParagraph"/>
        <w:ind w:left="1070"/>
        <w:jc w:val="both"/>
      </w:pPr>
    </w:p>
    <w:p w14:paraId="4C6DDBD9" w14:textId="73EBEE63" w:rsidR="00192C44" w:rsidRDefault="00192C44" w:rsidP="00775615">
      <w:pPr>
        <w:pStyle w:val="ListParagraph"/>
        <w:numPr>
          <w:ilvl w:val="0"/>
          <w:numId w:val="3"/>
        </w:numPr>
        <w:jc w:val="both"/>
      </w:pPr>
      <w:r>
        <w:lastRenderedPageBreak/>
        <w:t xml:space="preserve">We can give the service </w:t>
      </w:r>
      <w:r w:rsidR="006919EE">
        <w:t>to</w:t>
      </w:r>
      <w:r>
        <w:t xml:space="preserve"> the company</w:t>
      </w:r>
      <w:r w:rsidR="002954D7">
        <w:t xml:space="preserve"> </w:t>
      </w:r>
      <w:r w:rsidR="006919EE">
        <w:t>(startup)</w:t>
      </w:r>
      <w:r>
        <w:t xml:space="preserve"> they are </w:t>
      </w:r>
      <w:r w:rsidR="006919EE">
        <w:t xml:space="preserve">just growing their business and don’t have </w:t>
      </w:r>
      <w:r w:rsidR="00B666B5">
        <w:t xml:space="preserve">protection and </w:t>
      </w:r>
      <w:r w:rsidR="006919EE">
        <w:t>fraud detection system.</w:t>
      </w:r>
    </w:p>
    <w:p w14:paraId="5758A870" w14:textId="77777777" w:rsidR="00315AE2" w:rsidRDefault="00315AE2" w:rsidP="00315AE2">
      <w:pPr>
        <w:pStyle w:val="ListParagraph"/>
      </w:pPr>
    </w:p>
    <w:p w14:paraId="3D25346A" w14:textId="77777777" w:rsidR="00315AE2" w:rsidRDefault="00315AE2" w:rsidP="00315AE2">
      <w:pPr>
        <w:pStyle w:val="ListParagraph"/>
        <w:ind w:left="1070"/>
        <w:jc w:val="both"/>
      </w:pPr>
    </w:p>
    <w:p w14:paraId="7EF2324A" w14:textId="6776393B" w:rsidR="00192C44" w:rsidRDefault="00192C44" w:rsidP="00E534BB">
      <w:pPr>
        <w:pStyle w:val="ListParagraph"/>
        <w:numPr>
          <w:ilvl w:val="0"/>
          <w:numId w:val="3"/>
        </w:numPr>
        <w:jc w:val="both"/>
      </w:pPr>
      <w:r w:rsidRPr="00192C44">
        <w:t>The Federal Trade Commission (FTC) says that fraudulent business opportunities consistently rank in the top 10 categories in its database of consumer fraud complaints.</w:t>
      </w:r>
    </w:p>
    <w:p w14:paraId="3D7E8D76" w14:textId="77777777" w:rsidR="00E534BB" w:rsidRDefault="00E534BB" w:rsidP="00E534BB">
      <w:pPr>
        <w:pStyle w:val="ListParagraph"/>
        <w:ind w:left="1070"/>
        <w:jc w:val="both"/>
      </w:pPr>
    </w:p>
    <w:p w14:paraId="3B708871" w14:textId="29E6A658" w:rsidR="00775615" w:rsidRPr="00E534BB" w:rsidRDefault="00775615" w:rsidP="00E534BB">
      <w:pPr>
        <w:pStyle w:val="ListParagraph"/>
        <w:numPr>
          <w:ilvl w:val="0"/>
          <w:numId w:val="1"/>
        </w:numPr>
        <w:jc w:val="both"/>
        <w:rPr>
          <w:b/>
          <w:bCs/>
        </w:rPr>
      </w:pPr>
      <w:r w:rsidRPr="00E534BB">
        <w:rPr>
          <w:b/>
          <w:bCs/>
        </w:rPr>
        <w:t>Concept Generation</w:t>
      </w:r>
    </w:p>
    <w:p w14:paraId="01A08F15" w14:textId="136C07F5" w:rsidR="002054F6" w:rsidRDefault="002054F6" w:rsidP="002054F6">
      <w:pPr>
        <w:pStyle w:val="ListParagraph"/>
        <w:ind w:left="1070"/>
        <w:jc w:val="both"/>
      </w:pPr>
      <w:r>
        <w:rPr>
          <w:noProof/>
        </w:rPr>
        <w:drawing>
          <wp:inline distT="0" distB="0" distL="0" distR="0" wp14:anchorId="0D80E098" wp14:editId="4B1F56C1">
            <wp:extent cx="5943600" cy="14820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1482090"/>
                    </a:xfrm>
                    <a:prstGeom prst="rect">
                      <a:avLst/>
                    </a:prstGeom>
                  </pic:spPr>
                </pic:pic>
              </a:graphicData>
            </a:graphic>
          </wp:inline>
        </w:drawing>
      </w:r>
    </w:p>
    <w:p w14:paraId="3279F5EE" w14:textId="17537E7A" w:rsidR="002054F6" w:rsidRDefault="002054F6" w:rsidP="002054F6">
      <w:pPr>
        <w:pStyle w:val="ListParagraph"/>
        <w:numPr>
          <w:ilvl w:val="0"/>
          <w:numId w:val="3"/>
        </w:numPr>
        <w:jc w:val="both"/>
      </w:pPr>
      <w:r w:rsidRPr="003E7634">
        <w:rPr>
          <w:b/>
          <w:bCs/>
        </w:rPr>
        <w:t>Feeding Data:</w:t>
      </w:r>
      <w:r>
        <w:t xml:space="preserve"> First, the data is fed into the model. The accuracy of the model depends on the amount of data on which it is trained, more data better the model performs.</w:t>
      </w:r>
    </w:p>
    <w:p w14:paraId="0FF532FE" w14:textId="77777777" w:rsidR="004D3D7A" w:rsidRDefault="004D3D7A" w:rsidP="004A7869">
      <w:pPr>
        <w:jc w:val="both"/>
      </w:pPr>
    </w:p>
    <w:p w14:paraId="6547816A" w14:textId="77777777" w:rsidR="004D3D7A" w:rsidRDefault="004D3D7A" w:rsidP="004D3D7A">
      <w:pPr>
        <w:pStyle w:val="ListParagraph"/>
        <w:numPr>
          <w:ilvl w:val="0"/>
          <w:numId w:val="3"/>
        </w:numPr>
        <w:jc w:val="both"/>
      </w:pPr>
      <w:r w:rsidRPr="00E534BB">
        <w:rPr>
          <w:b/>
          <w:bCs/>
        </w:rPr>
        <w:t>Extracting Features:</w:t>
      </w:r>
      <w:r>
        <w:t xml:space="preserve"> Feature extraction basically works on extracting the information of each and every thread associated with a transaction process. These can be the location from where the transaction is made, the identity of the customer, the mode of payments, and the network used for transaction.</w:t>
      </w:r>
    </w:p>
    <w:p w14:paraId="033CAD0F" w14:textId="77777777" w:rsidR="004D3D7A" w:rsidRDefault="004D3D7A" w:rsidP="004D3D7A">
      <w:pPr>
        <w:pStyle w:val="ListParagraph"/>
        <w:ind w:left="1070"/>
        <w:jc w:val="both"/>
      </w:pPr>
    </w:p>
    <w:p w14:paraId="0C22B0A2" w14:textId="77777777" w:rsidR="003E15A5" w:rsidRDefault="004D3D7A" w:rsidP="003E15A5">
      <w:pPr>
        <w:pStyle w:val="ListParagraph"/>
        <w:numPr>
          <w:ilvl w:val="0"/>
          <w:numId w:val="6"/>
        </w:numPr>
        <w:jc w:val="both"/>
      </w:pPr>
      <w:r w:rsidRPr="003E15A5">
        <w:rPr>
          <w:i/>
          <w:iCs/>
        </w:rPr>
        <w:t>Identity</w:t>
      </w:r>
      <w:r w:rsidRPr="003E7634">
        <w:rPr>
          <w:b/>
          <w:bCs/>
        </w:rPr>
        <w:t>:</w:t>
      </w:r>
      <w:r>
        <w:t xml:space="preserve"> This parameter is used to check a customer’s email address, mobile number, etc. and it can check the credit score of the bank account if the customer applies for a loan.</w:t>
      </w:r>
    </w:p>
    <w:p w14:paraId="32EA0F9E" w14:textId="77777777" w:rsidR="003E15A5" w:rsidRDefault="004D3D7A" w:rsidP="003E15A5">
      <w:pPr>
        <w:pStyle w:val="ListParagraph"/>
        <w:numPr>
          <w:ilvl w:val="0"/>
          <w:numId w:val="6"/>
        </w:numPr>
        <w:jc w:val="both"/>
      </w:pPr>
      <w:r w:rsidRPr="003E15A5">
        <w:rPr>
          <w:i/>
          <w:iCs/>
        </w:rPr>
        <w:t>Location</w:t>
      </w:r>
      <w:r w:rsidRPr="003E15A5">
        <w:rPr>
          <w:b/>
          <w:bCs/>
        </w:rPr>
        <w:t>:</w:t>
      </w:r>
      <w:r>
        <w:t xml:space="preserve"> It checks the IP address of the customer and the fraud rates at the customer’s IP address and shipping address.</w:t>
      </w:r>
    </w:p>
    <w:p w14:paraId="6513031F" w14:textId="77777777" w:rsidR="003E15A5" w:rsidRDefault="004D3D7A" w:rsidP="003E15A5">
      <w:pPr>
        <w:pStyle w:val="ListParagraph"/>
        <w:numPr>
          <w:ilvl w:val="0"/>
          <w:numId w:val="6"/>
        </w:numPr>
        <w:jc w:val="both"/>
      </w:pPr>
      <w:r w:rsidRPr="003E15A5">
        <w:rPr>
          <w:i/>
          <w:iCs/>
        </w:rPr>
        <w:t>Mode of Payment:</w:t>
      </w:r>
      <w:r w:rsidRPr="003E15A5">
        <w:rPr>
          <w:b/>
          <w:bCs/>
        </w:rPr>
        <w:t xml:space="preserve"> </w:t>
      </w:r>
      <w:r>
        <w:t>It checks the cards used for the transaction, the name of the cardholder, cards from different countries, and the rates of fraud of the bank account used.</w:t>
      </w:r>
    </w:p>
    <w:p w14:paraId="10C27AB3" w14:textId="6B422F07" w:rsidR="004D3D7A" w:rsidRDefault="004D3D7A" w:rsidP="003E15A5">
      <w:pPr>
        <w:pStyle w:val="ListParagraph"/>
        <w:numPr>
          <w:ilvl w:val="0"/>
          <w:numId w:val="6"/>
        </w:numPr>
        <w:jc w:val="both"/>
      </w:pPr>
      <w:r w:rsidRPr="003E15A5">
        <w:rPr>
          <w:i/>
          <w:iCs/>
        </w:rPr>
        <w:t>Network:</w:t>
      </w:r>
      <w:r>
        <w:t xml:space="preserve"> It checks for the number of mobile numbers and emails used within a network for the transaction.</w:t>
      </w:r>
    </w:p>
    <w:p w14:paraId="2DCFD34C" w14:textId="77777777" w:rsidR="002054F6" w:rsidRDefault="002054F6" w:rsidP="002054F6">
      <w:pPr>
        <w:pStyle w:val="ListParagraph"/>
        <w:ind w:left="1070"/>
        <w:jc w:val="both"/>
      </w:pPr>
    </w:p>
    <w:p w14:paraId="36B63ECC" w14:textId="77777777" w:rsidR="002054F6" w:rsidRDefault="002054F6" w:rsidP="002054F6">
      <w:pPr>
        <w:pStyle w:val="ListParagraph"/>
        <w:numPr>
          <w:ilvl w:val="0"/>
          <w:numId w:val="3"/>
        </w:numPr>
        <w:jc w:val="both"/>
      </w:pPr>
      <w:r w:rsidRPr="00A866C9">
        <w:rPr>
          <w:b/>
          <w:bCs/>
        </w:rPr>
        <w:t>Training the Algorithm</w:t>
      </w:r>
      <w:r>
        <w:t>: Once you have created a fraud detection algorithm, you need to train it by providing customers data so that the fraud detection algorithm learns how to distinguish between ‘fraud’ and ‘genuine’ transactions.</w:t>
      </w:r>
    </w:p>
    <w:p w14:paraId="5B5A6A8B" w14:textId="7C0FF5BD" w:rsidR="002054F6" w:rsidRDefault="002054F6" w:rsidP="002054F6">
      <w:pPr>
        <w:pStyle w:val="ListParagraph"/>
        <w:ind w:left="1070"/>
        <w:jc w:val="both"/>
      </w:pPr>
      <w:r>
        <w:rPr>
          <w:noProof/>
        </w:rPr>
        <w:lastRenderedPageBreak/>
        <w:drawing>
          <wp:inline distT="0" distB="0" distL="0" distR="0" wp14:anchorId="2556F991" wp14:editId="070C1277">
            <wp:extent cx="5943600" cy="3466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inline>
        </w:drawing>
      </w:r>
    </w:p>
    <w:p w14:paraId="18630469" w14:textId="6CAD0E01" w:rsidR="002054F6" w:rsidRDefault="002054F6" w:rsidP="002054F6">
      <w:pPr>
        <w:pStyle w:val="ListParagraph"/>
        <w:numPr>
          <w:ilvl w:val="0"/>
          <w:numId w:val="3"/>
        </w:numPr>
        <w:jc w:val="both"/>
      </w:pPr>
      <w:r w:rsidRPr="00E534BB">
        <w:rPr>
          <w:b/>
          <w:bCs/>
        </w:rPr>
        <w:t>Creating a Model:</w:t>
      </w:r>
      <w:r>
        <w:t xml:space="preserve"> I have trained fraud detection model on a specific dataset. </w:t>
      </w:r>
    </w:p>
    <w:p w14:paraId="45FF2676" w14:textId="77777777" w:rsidR="002054F6" w:rsidRDefault="002054F6" w:rsidP="002054F6">
      <w:pPr>
        <w:pStyle w:val="ListParagraph"/>
        <w:ind w:left="1070"/>
        <w:jc w:val="both"/>
      </w:pPr>
    </w:p>
    <w:p w14:paraId="29ACFE85" w14:textId="77777777" w:rsidR="002054F6" w:rsidRDefault="002054F6" w:rsidP="002054F6">
      <w:pPr>
        <w:pStyle w:val="ListParagraph"/>
        <w:numPr>
          <w:ilvl w:val="0"/>
          <w:numId w:val="3"/>
        </w:numPr>
        <w:jc w:val="both"/>
      </w:pPr>
      <w:r>
        <w:t>The advantage of Machine Learning in fraud detection Model is that it keeps on improving as it is exposed to more data.</w:t>
      </w:r>
    </w:p>
    <w:p w14:paraId="0B535EA8" w14:textId="2C2AB7EF" w:rsidR="002054F6" w:rsidRDefault="002054F6" w:rsidP="002054F6">
      <w:pPr>
        <w:pStyle w:val="ListParagraph"/>
        <w:ind w:left="1070"/>
        <w:jc w:val="both"/>
      </w:pPr>
      <w:r>
        <w:rPr>
          <w:noProof/>
        </w:rPr>
        <w:drawing>
          <wp:inline distT="0" distB="0" distL="0" distR="0" wp14:anchorId="116154D8" wp14:editId="49BD347F">
            <wp:extent cx="5943600" cy="3072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50FC3EC9" w14:textId="77777777" w:rsidR="002054F6" w:rsidRPr="00E534BB" w:rsidRDefault="002054F6" w:rsidP="002054F6">
      <w:pPr>
        <w:pStyle w:val="ListParagraph"/>
        <w:numPr>
          <w:ilvl w:val="0"/>
          <w:numId w:val="3"/>
        </w:numPr>
        <w:jc w:val="both"/>
      </w:pPr>
      <w:r w:rsidRPr="00E534BB">
        <w:t>The model works for detecting ‘fraudulent’ and ‘non-fraudulent’ transactions with the accuracy of approx. 99.9%.</w:t>
      </w:r>
    </w:p>
    <w:p w14:paraId="7DDF0FA2" w14:textId="653ADA71" w:rsidR="002054F6" w:rsidRDefault="002054F6" w:rsidP="004D3D7A">
      <w:pPr>
        <w:pStyle w:val="ListParagraph"/>
        <w:numPr>
          <w:ilvl w:val="0"/>
          <w:numId w:val="3"/>
        </w:numPr>
        <w:jc w:val="both"/>
      </w:pPr>
      <w:r>
        <w:rPr>
          <w:noProof/>
        </w:rPr>
        <w:lastRenderedPageBreak/>
        <w:drawing>
          <wp:inline distT="0" distB="0" distL="0" distR="0" wp14:anchorId="1DDAFF8A" wp14:editId="6483E796">
            <wp:extent cx="59436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78363FEB" w14:textId="08E45EE5" w:rsidR="003A4E90" w:rsidRDefault="003A4E90" w:rsidP="00E534BB">
      <w:pPr>
        <w:pStyle w:val="ListParagraph"/>
        <w:ind w:left="1070"/>
        <w:jc w:val="both"/>
      </w:pPr>
    </w:p>
    <w:p w14:paraId="121CC1AC" w14:textId="2DCB2553" w:rsidR="00775615" w:rsidRPr="002054F6" w:rsidRDefault="00775615" w:rsidP="002054F6">
      <w:pPr>
        <w:pStyle w:val="ListParagraph"/>
        <w:numPr>
          <w:ilvl w:val="0"/>
          <w:numId w:val="1"/>
        </w:numPr>
        <w:jc w:val="both"/>
        <w:rPr>
          <w:b/>
          <w:bCs/>
        </w:rPr>
      </w:pPr>
      <w:r w:rsidRPr="00E534BB">
        <w:rPr>
          <w:b/>
          <w:bCs/>
        </w:rPr>
        <w:t>Concept Development</w:t>
      </w:r>
    </w:p>
    <w:p w14:paraId="236F1885" w14:textId="3351F03D" w:rsidR="00D80B17" w:rsidRDefault="00D80B17" w:rsidP="002054F6">
      <w:pPr>
        <w:pStyle w:val="ListParagraph"/>
        <w:numPr>
          <w:ilvl w:val="0"/>
          <w:numId w:val="3"/>
        </w:numPr>
        <w:jc w:val="both"/>
      </w:pPr>
      <w:r w:rsidRPr="00D80B17">
        <w:t>The concept can be developed by using the appropriate API (flask in this case)</w:t>
      </w:r>
      <w:r>
        <w:t>.</w:t>
      </w:r>
    </w:p>
    <w:p w14:paraId="1F19E724" w14:textId="33E64197" w:rsidR="00A866C9" w:rsidRDefault="002054F6" w:rsidP="00D80B17">
      <w:pPr>
        <w:pStyle w:val="ListParagraph"/>
        <w:ind w:left="1070"/>
        <w:jc w:val="both"/>
      </w:pPr>
      <w:r>
        <w:rPr>
          <w:noProof/>
        </w:rPr>
        <w:drawing>
          <wp:inline distT="0" distB="0" distL="0" distR="0" wp14:anchorId="2E263970" wp14:editId="6D1180B3">
            <wp:extent cx="5943600" cy="1610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14:paraId="3DD863C2" w14:textId="77777777" w:rsidR="001A125B" w:rsidRDefault="001A125B" w:rsidP="002054F6">
      <w:pPr>
        <w:pStyle w:val="ListParagraph"/>
        <w:numPr>
          <w:ilvl w:val="0"/>
          <w:numId w:val="3"/>
        </w:numPr>
        <w:jc w:val="both"/>
      </w:pPr>
    </w:p>
    <w:p w14:paraId="236BFDA4" w14:textId="77777777" w:rsidR="003E7634" w:rsidRDefault="003E7634" w:rsidP="003E7634">
      <w:pPr>
        <w:jc w:val="both"/>
      </w:pPr>
    </w:p>
    <w:p w14:paraId="478571EA" w14:textId="203986F7" w:rsidR="00775615" w:rsidRPr="002054F6" w:rsidRDefault="006F4F74" w:rsidP="00775615">
      <w:pPr>
        <w:pStyle w:val="ListParagraph"/>
        <w:numPr>
          <w:ilvl w:val="0"/>
          <w:numId w:val="1"/>
        </w:numPr>
        <w:jc w:val="both"/>
        <w:rPr>
          <w:b/>
          <w:bCs/>
        </w:rPr>
      </w:pPr>
      <w:r w:rsidRPr="002054F6">
        <w:rPr>
          <w:b/>
          <w:bCs/>
        </w:rPr>
        <w:t>Final Report Prototype</w:t>
      </w:r>
    </w:p>
    <w:p w14:paraId="1FC5971A" w14:textId="026C7079" w:rsidR="00D80B17" w:rsidRDefault="00D80B17" w:rsidP="00D80B17">
      <w:pPr>
        <w:pStyle w:val="ListParagraph"/>
        <w:numPr>
          <w:ilvl w:val="0"/>
          <w:numId w:val="3"/>
        </w:numPr>
        <w:jc w:val="both"/>
      </w:pPr>
      <w:r>
        <w:t>The product takes the following functions to perfect and provide a good result.</w:t>
      </w:r>
    </w:p>
    <w:p w14:paraId="152394DF" w14:textId="77777777" w:rsidR="00D80B17" w:rsidRDefault="00D80B17" w:rsidP="00D80B17">
      <w:pPr>
        <w:pStyle w:val="ListParagraph"/>
        <w:ind w:left="1070"/>
        <w:jc w:val="both"/>
      </w:pPr>
    </w:p>
    <w:p w14:paraId="7A42865A" w14:textId="77777777" w:rsidR="00D80B17" w:rsidRPr="00D80B17" w:rsidRDefault="00D80B17" w:rsidP="00D80B17">
      <w:pPr>
        <w:pStyle w:val="ListParagraph"/>
        <w:ind w:left="1070"/>
        <w:jc w:val="both"/>
        <w:rPr>
          <w:b/>
          <w:bCs/>
        </w:rPr>
      </w:pPr>
      <w:r w:rsidRPr="00D80B17">
        <w:rPr>
          <w:b/>
          <w:bCs/>
        </w:rPr>
        <w:t>Back-end</w:t>
      </w:r>
    </w:p>
    <w:p w14:paraId="652924FA" w14:textId="77777777" w:rsidR="00D80B17" w:rsidRDefault="00D80B17" w:rsidP="00D80B17">
      <w:pPr>
        <w:pStyle w:val="ListParagraph"/>
        <w:numPr>
          <w:ilvl w:val="0"/>
          <w:numId w:val="3"/>
        </w:numPr>
        <w:jc w:val="both"/>
      </w:pPr>
      <w:r>
        <w:t>Model Development: This must be done before releasing the service. A lot of manual supervised machine learning must be performed to optimize the automated tasks.</w:t>
      </w:r>
    </w:p>
    <w:p w14:paraId="57C16944" w14:textId="77777777" w:rsidR="00D80B17" w:rsidRDefault="00D80B17" w:rsidP="00D80B17">
      <w:pPr>
        <w:pStyle w:val="ListParagraph"/>
        <w:numPr>
          <w:ilvl w:val="0"/>
          <w:numId w:val="5"/>
        </w:numPr>
        <w:jc w:val="both"/>
      </w:pPr>
      <w:r>
        <w:t>Performing EDA to realize the dependent and independent features.</w:t>
      </w:r>
    </w:p>
    <w:p w14:paraId="1FB25C1A" w14:textId="5E6B5C51" w:rsidR="00D80B17" w:rsidRDefault="00D80B17" w:rsidP="00D80B17">
      <w:pPr>
        <w:pStyle w:val="ListParagraph"/>
        <w:numPr>
          <w:ilvl w:val="0"/>
          <w:numId w:val="5"/>
        </w:numPr>
        <w:jc w:val="both"/>
      </w:pPr>
      <w:r>
        <w:t>Algorithm training and optimization must be done to minimize overfitting of the model and hyperparameter tuning.</w:t>
      </w:r>
    </w:p>
    <w:p w14:paraId="4EA09B23" w14:textId="77777777" w:rsidR="00D80B17" w:rsidRDefault="00D80B17" w:rsidP="00D80B17">
      <w:pPr>
        <w:pStyle w:val="ListParagraph"/>
        <w:ind w:left="1070"/>
        <w:jc w:val="both"/>
      </w:pPr>
    </w:p>
    <w:p w14:paraId="1884023A" w14:textId="77777777" w:rsidR="00D80B17" w:rsidRPr="00D80B17" w:rsidRDefault="00D80B17" w:rsidP="00D80B17">
      <w:pPr>
        <w:pStyle w:val="ListParagraph"/>
        <w:ind w:left="1070"/>
        <w:jc w:val="both"/>
        <w:rPr>
          <w:b/>
          <w:bCs/>
        </w:rPr>
      </w:pPr>
      <w:r w:rsidRPr="00D80B17">
        <w:rPr>
          <w:b/>
          <w:bCs/>
        </w:rPr>
        <w:t>Front End</w:t>
      </w:r>
    </w:p>
    <w:p w14:paraId="5DD0E8D5" w14:textId="77777777" w:rsidR="00D80B17" w:rsidRDefault="00D80B17" w:rsidP="00D80B17">
      <w:pPr>
        <w:pStyle w:val="ListParagraph"/>
        <w:numPr>
          <w:ilvl w:val="0"/>
          <w:numId w:val="4"/>
        </w:numPr>
        <w:jc w:val="both"/>
      </w:pPr>
      <w:r>
        <w:t>Different user interface: The user must be given many options to choose form in terms of parameters. This can only be optimized after a lot of testing and analysis all the edge cases.</w:t>
      </w:r>
    </w:p>
    <w:p w14:paraId="140EFEA6" w14:textId="77777777" w:rsidR="00D80B17" w:rsidRDefault="00D80B17" w:rsidP="00D80B17">
      <w:pPr>
        <w:pStyle w:val="ListParagraph"/>
        <w:numPr>
          <w:ilvl w:val="0"/>
          <w:numId w:val="4"/>
        </w:numPr>
        <w:jc w:val="both"/>
      </w:pPr>
      <w:r>
        <w:t>Interactive visualization the data extracted from the trained models will return raw and inscrutable data. This must be present in an aesthetic and an “easy to read” style.</w:t>
      </w:r>
    </w:p>
    <w:p w14:paraId="59FB6A26" w14:textId="4177071A" w:rsidR="006F4F74" w:rsidRDefault="00D80B17" w:rsidP="00D80B17">
      <w:pPr>
        <w:pStyle w:val="ListParagraph"/>
        <w:numPr>
          <w:ilvl w:val="0"/>
          <w:numId w:val="4"/>
        </w:numPr>
        <w:jc w:val="both"/>
      </w:pPr>
      <w:r>
        <w:t>Feedback system: A valuable feedback system must be developed to understand the customer’s needs that have not been met. This will help us train the models constantly.</w:t>
      </w:r>
    </w:p>
    <w:p w14:paraId="0E583A1A" w14:textId="77777777" w:rsidR="00D80B17" w:rsidRDefault="00D80B17" w:rsidP="00D80B17">
      <w:pPr>
        <w:pStyle w:val="ListParagraph"/>
        <w:ind w:left="1430"/>
        <w:jc w:val="both"/>
      </w:pPr>
    </w:p>
    <w:p w14:paraId="44202508" w14:textId="118F53EF" w:rsidR="006F4F74" w:rsidRPr="00D80B17" w:rsidRDefault="006F4F74" w:rsidP="00D80B17">
      <w:pPr>
        <w:pStyle w:val="ListParagraph"/>
        <w:numPr>
          <w:ilvl w:val="0"/>
          <w:numId w:val="1"/>
        </w:numPr>
        <w:jc w:val="both"/>
        <w:rPr>
          <w:b/>
          <w:bCs/>
        </w:rPr>
      </w:pPr>
      <w:r w:rsidRPr="00D80B17">
        <w:rPr>
          <w:b/>
          <w:bCs/>
        </w:rPr>
        <w:t>Product details - How does it work?</w:t>
      </w:r>
    </w:p>
    <w:p w14:paraId="2CEBA48C" w14:textId="77777777" w:rsidR="00B00216" w:rsidRDefault="00B00216" w:rsidP="00B00216">
      <w:pPr>
        <w:pStyle w:val="ListParagraph"/>
        <w:numPr>
          <w:ilvl w:val="0"/>
          <w:numId w:val="3"/>
        </w:numPr>
        <w:jc w:val="both"/>
      </w:pPr>
      <w:r>
        <w:t xml:space="preserve">To detect fraud, a machine learning model first needs to collect data. The model analyzes all the data gathered, segments, and extracts the required features from it. Next, the machine learning model receives training sets that teach it to </w:t>
      </w:r>
      <w:r>
        <w:lastRenderedPageBreak/>
        <w:t>predict the probability of fraud. Finally, it creates fraud detection machine learning models.</w:t>
      </w:r>
    </w:p>
    <w:p w14:paraId="67145CDC" w14:textId="77777777" w:rsidR="00B00216" w:rsidRDefault="00B00216" w:rsidP="00B00216">
      <w:pPr>
        <w:pStyle w:val="ListParagraph"/>
        <w:ind w:left="1070"/>
        <w:jc w:val="both"/>
      </w:pPr>
    </w:p>
    <w:p w14:paraId="133B4123" w14:textId="77777777" w:rsidR="00B00216" w:rsidRDefault="00B00216" w:rsidP="00B00216">
      <w:pPr>
        <w:pStyle w:val="ListParagraph"/>
        <w:numPr>
          <w:ilvl w:val="0"/>
          <w:numId w:val="3"/>
        </w:numPr>
        <w:jc w:val="both"/>
      </w:pPr>
      <w:r>
        <w:t>The first step, data input, differs for ML and humans. Whereas humans struggle to comprehend massive amounts of data, such a task is a piece of cake for ML. The more data an ML model receives, the better it can learn and polish its fraud detection skills.</w:t>
      </w:r>
    </w:p>
    <w:p w14:paraId="633E8DB1" w14:textId="77777777" w:rsidR="00B00216" w:rsidRDefault="00B00216" w:rsidP="00B00216">
      <w:pPr>
        <w:pStyle w:val="ListParagraph"/>
        <w:ind w:left="1070"/>
        <w:jc w:val="both"/>
      </w:pPr>
    </w:p>
    <w:p w14:paraId="71CE9F0E" w14:textId="77777777" w:rsidR="00B00216" w:rsidRDefault="00B00216" w:rsidP="00B00216">
      <w:pPr>
        <w:pStyle w:val="ListParagraph"/>
        <w:numPr>
          <w:ilvl w:val="0"/>
          <w:numId w:val="3"/>
        </w:numPr>
        <w:jc w:val="both"/>
      </w:pPr>
      <w:r>
        <w:t>Feature extraction is the next step. At this point, features describing good customer behavior and fraudulent behavior are added. These features usually include (but are not limited to) the customer’s location, identity, orders, network, and chosen payment method. Based on the complexity of the fraud detection system, the list of investigated features can differ.</w:t>
      </w:r>
    </w:p>
    <w:p w14:paraId="1EB8E189" w14:textId="77777777" w:rsidR="00B00216" w:rsidRDefault="00B00216" w:rsidP="00B00216">
      <w:pPr>
        <w:pStyle w:val="ListParagraph"/>
        <w:ind w:left="1070"/>
        <w:jc w:val="both"/>
      </w:pPr>
    </w:p>
    <w:p w14:paraId="35B10B94" w14:textId="77777777" w:rsidR="00B00216" w:rsidRDefault="00B00216" w:rsidP="00B00216">
      <w:pPr>
        <w:pStyle w:val="ListParagraph"/>
        <w:numPr>
          <w:ilvl w:val="0"/>
          <w:numId w:val="3"/>
        </w:numPr>
        <w:jc w:val="both"/>
      </w:pPr>
      <w:r>
        <w:t>Next, a training algorithm is launched. In a nutshell, this algorithm is a set of rules that an ML model has to follow when deciding whether an operation is legitimate or fraudulent. The more data a business can provide for a training set, the better the ML model will be.</w:t>
      </w:r>
    </w:p>
    <w:p w14:paraId="6415F931" w14:textId="77777777" w:rsidR="00B00216" w:rsidRDefault="00B00216" w:rsidP="00B00216">
      <w:pPr>
        <w:pStyle w:val="ListParagraph"/>
        <w:ind w:left="1070"/>
        <w:jc w:val="both"/>
      </w:pPr>
    </w:p>
    <w:p w14:paraId="34A74F0C" w14:textId="67296055" w:rsidR="00D80B17" w:rsidRDefault="00B00216" w:rsidP="00B00216">
      <w:pPr>
        <w:pStyle w:val="ListParagraph"/>
        <w:numPr>
          <w:ilvl w:val="0"/>
          <w:numId w:val="3"/>
        </w:numPr>
        <w:jc w:val="both"/>
      </w:pPr>
      <w:r>
        <w:t>Finally, when the training is over, the company receives a fraud detection machine learning model suitable for their business. This model can detect fraud in next to no time with high accuracy. To be effective in credit card fraud detection, a machine learning model needs to be constantly improved and updated. Payment fraud detection can be eliminated for a while using ML. But sooner or later, fraudsters will come up with new tricks to game the system unless you keep it updated.</w:t>
      </w:r>
    </w:p>
    <w:p w14:paraId="65F216C8" w14:textId="77777777" w:rsidR="00D80B17" w:rsidRDefault="00D80B17" w:rsidP="00D80B17">
      <w:pPr>
        <w:jc w:val="both"/>
      </w:pPr>
    </w:p>
    <w:p w14:paraId="1104F37A" w14:textId="772C899F" w:rsidR="006F4F74" w:rsidRPr="002054F6" w:rsidRDefault="006F4F74" w:rsidP="00D80B17">
      <w:pPr>
        <w:pStyle w:val="ListParagraph"/>
        <w:numPr>
          <w:ilvl w:val="0"/>
          <w:numId w:val="1"/>
        </w:numPr>
        <w:jc w:val="both"/>
        <w:rPr>
          <w:b/>
          <w:bCs/>
        </w:rPr>
      </w:pPr>
      <w:r w:rsidRPr="002054F6">
        <w:rPr>
          <w:b/>
          <w:bCs/>
        </w:rPr>
        <w:t>References/Source of Information</w:t>
      </w:r>
    </w:p>
    <w:p w14:paraId="02A887BC" w14:textId="203F6A42" w:rsidR="006F4F74" w:rsidRDefault="00000000" w:rsidP="006F4F74">
      <w:pPr>
        <w:pStyle w:val="ListParagraph"/>
        <w:numPr>
          <w:ilvl w:val="0"/>
          <w:numId w:val="3"/>
        </w:numPr>
        <w:jc w:val="both"/>
      </w:pPr>
      <w:hyperlink r:id="rId22" w:history="1">
        <w:r w:rsidR="006F4F74" w:rsidRPr="006F4F74">
          <w:rPr>
            <w:rStyle w:val="Hyperlink"/>
          </w:rPr>
          <w:t>https://intellias.com/how-to-use-machine-learning-in-fraud-detection/</w:t>
        </w:r>
      </w:hyperlink>
    </w:p>
    <w:p w14:paraId="3BDC22AB" w14:textId="4C03C163" w:rsidR="006F4F74" w:rsidRDefault="00000000" w:rsidP="006F4F74">
      <w:pPr>
        <w:pStyle w:val="ListParagraph"/>
        <w:numPr>
          <w:ilvl w:val="0"/>
          <w:numId w:val="3"/>
        </w:numPr>
        <w:jc w:val="both"/>
      </w:pPr>
      <w:hyperlink r:id="rId23" w:history="1">
        <w:r w:rsidR="006F4F74" w:rsidRPr="006F4F74">
          <w:rPr>
            <w:rStyle w:val="Hyperlink"/>
          </w:rPr>
          <w:t>https://www.kaggle.com/datasets/ealaxi/paysim1</w:t>
        </w:r>
      </w:hyperlink>
    </w:p>
    <w:p w14:paraId="471EDE30" w14:textId="11D13393" w:rsidR="006F4F74" w:rsidRDefault="00000000" w:rsidP="006F4F74">
      <w:pPr>
        <w:pStyle w:val="ListParagraph"/>
        <w:numPr>
          <w:ilvl w:val="0"/>
          <w:numId w:val="3"/>
        </w:numPr>
        <w:jc w:val="both"/>
      </w:pPr>
      <w:hyperlink r:id="rId24" w:history="1">
        <w:r w:rsidR="00CA5404" w:rsidRPr="00CA5404">
          <w:rPr>
            <w:rStyle w:val="Hyperlink"/>
          </w:rPr>
          <w:t>https://www.monster.com/career-advice/article/business-opportunity-fraud</w:t>
        </w:r>
      </w:hyperlink>
    </w:p>
    <w:p w14:paraId="21B4433B" w14:textId="03A1352E" w:rsidR="00CA5404" w:rsidRDefault="00000000" w:rsidP="006F4F74">
      <w:pPr>
        <w:pStyle w:val="ListParagraph"/>
        <w:numPr>
          <w:ilvl w:val="0"/>
          <w:numId w:val="3"/>
        </w:numPr>
        <w:jc w:val="both"/>
      </w:pPr>
      <w:hyperlink r:id="rId25" w:history="1">
        <w:r w:rsidR="00CA5404" w:rsidRPr="00CA5404">
          <w:rPr>
            <w:rStyle w:val="Hyperlink"/>
          </w:rPr>
          <w:t>https://www.sas.com/en_in/insights/articles/risk-fraud/fraud-detection-machine-learning.html</w:t>
        </w:r>
      </w:hyperlink>
    </w:p>
    <w:p w14:paraId="5A81DEE1" w14:textId="6B454318" w:rsidR="00CA5404" w:rsidRDefault="00000000" w:rsidP="006F4F74">
      <w:pPr>
        <w:pStyle w:val="ListParagraph"/>
        <w:numPr>
          <w:ilvl w:val="0"/>
          <w:numId w:val="3"/>
        </w:numPr>
        <w:jc w:val="both"/>
      </w:pPr>
      <w:hyperlink r:id="rId26" w:history="1">
        <w:r w:rsidR="00192C44" w:rsidRPr="00192C44">
          <w:rPr>
            <w:rStyle w:val="Hyperlink"/>
          </w:rPr>
          <w:t>https://intellipaat.com/blog/fraud-detection-machine-learning-algorithms/</w:t>
        </w:r>
      </w:hyperlink>
    </w:p>
    <w:p w14:paraId="5B2BE667" w14:textId="4524F8FF" w:rsidR="00F068E8" w:rsidRPr="000969C5" w:rsidRDefault="00000000" w:rsidP="006F4F74">
      <w:pPr>
        <w:pStyle w:val="ListParagraph"/>
        <w:numPr>
          <w:ilvl w:val="0"/>
          <w:numId w:val="3"/>
        </w:numPr>
        <w:jc w:val="both"/>
        <w:rPr>
          <w:rStyle w:val="Hyperlink"/>
          <w:color w:val="auto"/>
          <w:u w:val="none"/>
        </w:rPr>
      </w:pPr>
      <w:hyperlink r:id="rId27" w:history="1">
        <w:r w:rsidR="00F068E8" w:rsidRPr="00F068E8">
          <w:rPr>
            <w:rStyle w:val="Hyperlink"/>
          </w:rPr>
          <w:t>https://www.monster.com/career-advice/article/business-opportunity-fraud</w:t>
        </w:r>
      </w:hyperlink>
    </w:p>
    <w:p w14:paraId="367129D3" w14:textId="2A8C4DF4" w:rsidR="000969C5" w:rsidRDefault="00000000" w:rsidP="006F4F74">
      <w:pPr>
        <w:pStyle w:val="ListParagraph"/>
        <w:numPr>
          <w:ilvl w:val="0"/>
          <w:numId w:val="3"/>
        </w:numPr>
        <w:jc w:val="both"/>
      </w:pPr>
      <w:hyperlink r:id="rId28" w:history="1">
        <w:r w:rsidR="000969C5" w:rsidRPr="000969C5">
          <w:rPr>
            <w:rStyle w:val="Hyperlink"/>
          </w:rPr>
          <w:t>https://www.cylynx.io/blog/machine-learning-for-fraud-detection/</w:t>
        </w:r>
      </w:hyperlink>
    </w:p>
    <w:p w14:paraId="53A8349C" w14:textId="4EFF6A91" w:rsidR="001D4935" w:rsidRDefault="001D4935"/>
    <w:p w14:paraId="37A8147E" w14:textId="0C68A3D4" w:rsidR="00B00216" w:rsidRDefault="00B00216"/>
    <w:p w14:paraId="607C8377" w14:textId="77777777" w:rsidR="00B00216" w:rsidRDefault="00B00216"/>
    <w:p w14:paraId="25F2F82E" w14:textId="6CF77192" w:rsidR="00B00216" w:rsidRDefault="00B00216" w:rsidP="0026021B">
      <w:pPr>
        <w:jc w:val="center"/>
      </w:pPr>
    </w:p>
    <w:p w14:paraId="0442D7AD" w14:textId="368FD724" w:rsidR="00535D33" w:rsidRPr="00535D33" w:rsidRDefault="00535D33" w:rsidP="00535D33">
      <w:pPr>
        <w:pStyle w:val="Quote"/>
        <w:rPr>
          <w:i w:val="0"/>
          <w:iCs w:val="0"/>
          <w:sz w:val="72"/>
          <w:szCs w:val="72"/>
        </w:rPr>
      </w:pPr>
      <w:r w:rsidRPr="00535D33">
        <w:rPr>
          <w:i w:val="0"/>
          <w:iCs w:val="0"/>
          <w:sz w:val="72"/>
          <w:szCs w:val="72"/>
        </w:rPr>
        <w:sym w:font="Wingdings" w:char="F0AC"/>
      </w:r>
      <w:r w:rsidRPr="00535D33">
        <w:rPr>
          <w:i w:val="0"/>
          <w:iCs w:val="0"/>
          <w:sz w:val="72"/>
          <w:szCs w:val="72"/>
        </w:rPr>
        <w:sym w:font="Wingdings" w:char="F0AC"/>
      </w:r>
      <w:r w:rsidRPr="00535D33">
        <w:rPr>
          <w:i w:val="0"/>
          <w:iCs w:val="0"/>
          <w:sz w:val="72"/>
          <w:szCs w:val="72"/>
        </w:rPr>
        <w:sym w:font="Wingdings" w:char="F0AC"/>
      </w:r>
    </w:p>
    <w:p w14:paraId="5904709E" w14:textId="0500A190" w:rsidR="001D4935" w:rsidRDefault="001D4935" w:rsidP="00535D33">
      <w:pPr>
        <w:pStyle w:val="Quote"/>
      </w:pPr>
    </w:p>
    <w:sectPr w:rsidR="001D4935" w:rsidSect="0006271E">
      <w:footerReference w:type="even" r:id="rId29"/>
      <w:footerReference w:type="default" r:id="rId30"/>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ABAB" w14:textId="77777777" w:rsidR="00660E62" w:rsidRDefault="00660E62" w:rsidP="0006271E">
      <w:r>
        <w:separator/>
      </w:r>
    </w:p>
  </w:endnote>
  <w:endnote w:type="continuationSeparator" w:id="0">
    <w:p w14:paraId="7114402F" w14:textId="77777777" w:rsidR="00660E62" w:rsidRDefault="00660E62"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Content>
      <w:p w14:paraId="1243EEF2"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32854B"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Content>
      <w:p w14:paraId="5E893782"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1EC57" w14:textId="77777777" w:rsidR="00660E62" w:rsidRDefault="00660E62" w:rsidP="0006271E">
      <w:r>
        <w:separator/>
      </w:r>
    </w:p>
  </w:footnote>
  <w:footnote w:type="continuationSeparator" w:id="0">
    <w:p w14:paraId="6943A203" w14:textId="77777777" w:rsidR="00660E62" w:rsidRDefault="00660E62"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16C6"/>
    <w:multiLevelType w:val="hybridMultilevel"/>
    <w:tmpl w:val="BCFCBAD0"/>
    <w:lvl w:ilvl="0" w:tplc="D068E2A0">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15:restartNumberingAfterBreak="0">
    <w:nsid w:val="1DA31B01"/>
    <w:multiLevelType w:val="hybridMultilevel"/>
    <w:tmpl w:val="293EAA96"/>
    <w:lvl w:ilvl="0" w:tplc="F84C2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E35B4A"/>
    <w:multiLevelType w:val="hybridMultilevel"/>
    <w:tmpl w:val="CE345C0A"/>
    <w:lvl w:ilvl="0" w:tplc="4009000F">
      <w:start w:val="1"/>
      <w:numFmt w:val="decimal"/>
      <w:lvlText w:val="%1."/>
      <w:lvlJc w:val="left"/>
      <w:pPr>
        <w:ind w:left="1790" w:hanging="360"/>
      </w:pPr>
    </w:lvl>
    <w:lvl w:ilvl="1" w:tplc="40090019" w:tentative="1">
      <w:start w:val="1"/>
      <w:numFmt w:val="lowerLetter"/>
      <w:lvlText w:val="%2."/>
      <w:lvlJc w:val="left"/>
      <w:pPr>
        <w:ind w:left="2510" w:hanging="360"/>
      </w:pPr>
    </w:lvl>
    <w:lvl w:ilvl="2" w:tplc="4009001B" w:tentative="1">
      <w:start w:val="1"/>
      <w:numFmt w:val="lowerRoman"/>
      <w:lvlText w:val="%3."/>
      <w:lvlJc w:val="right"/>
      <w:pPr>
        <w:ind w:left="3230" w:hanging="180"/>
      </w:pPr>
    </w:lvl>
    <w:lvl w:ilvl="3" w:tplc="4009000F" w:tentative="1">
      <w:start w:val="1"/>
      <w:numFmt w:val="decimal"/>
      <w:lvlText w:val="%4."/>
      <w:lvlJc w:val="left"/>
      <w:pPr>
        <w:ind w:left="3950" w:hanging="360"/>
      </w:pPr>
    </w:lvl>
    <w:lvl w:ilvl="4" w:tplc="40090019" w:tentative="1">
      <w:start w:val="1"/>
      <w:numFmt w:val="lowerLetter"/>
      <w:lvlText w:val="%5."/>
      <w:lvlJc w:val="left"/>
      <w:pPr>
        <w:ind w:left="4670" w:hanging="360"/>
      </w:pPr>
    </w:lvl>
    <w:lvl w:ilvl="5" w:tplc="4009001B" w:tentative="1">
      <w:start w:val="1"/>
      <w:numFmt w:val="lowerRoman"/>
      <w:lvlText w:val="%6."/>
      <w:lvlJc w:val="right"/>
      <w:pPr>
        <w:ind w:left="5390" w:hanging="180"/>
      </w:pPr>
    </w:lvl>
    <w:lvl w:ilvl="6" w:tplc="4009000F" w:tentative="1">
      <w:start w:val="1"/>
      <w:numFmt w:val="decimal"/>
      <w:lvlText w:val="%7."/>
      <w:lvlJc w:val="left"/>
      <w:pPr>
        <w:ind w:left="6110" w:hanging="360"/>
      </w:pPr>
    </w:lvl>
    <w:lvl w:ilvl="7" w:tplc="40090019" w:tentative="1">
      <w:start w:val="1"/>
      <w:numFmt w:val="lowerLetter"/>
      <w:lvlText w:val="%8."/>
      <w:lvlJc w:val="left"/>
      <w:pPr>
        <w:ind w:left="6830" w:hanging="360"/>
      </w:pPr>
    </w:lvl>
    <w:lvl w:ilvl="8" w:tplc="4009001B" w:tentative="1">
      <w:start w:val="1"/>
      <w:numFmt w:val="lowerRoman"/>
      <w:lvlText w:val="%9."/>
      <w:lvlJc w:val="right"/>
      <w:pPr>
        <w:ind w:left="7550" w:hanging="180"/>
      </w:pPr>
    </w:lvl>
  </w:abstractNum>
  <w:abstractNum w:abstractNumId="3" w15:restartNumberingAfterBreak="0">
    <w:nsid w:val="53995722"/>
    <w:multiLevelType w:val="hybridMultilevel"/>
    <w:tmpl w:val="D3026D40"/>
    <w:lvl w:ilvl="0" w:tplc="40090017">
      <w:start w:val="1"/>
      <w:numFmt w:val="lowerLetter"/>
      <w:lvlText w:val="%1)"/>
      <w:lvlJc w:val="left"/>
      <w:pPr>
        <w:ind w:left="1790" w:hanging="360"/>
      </w:pPr>
    </w:lvl>
    <w:lvl w:ilvl="1" w:tplc="40090019" w:tentative="1">
      <w:start w:val="1"/>
      <w:numFmt w:val="lowerLetter"/>
      <w:lvlText w:val="%2."/>
      <w:lvlJc w:val="left"/>
      <w:pPr>
        <w:ind w:left="2510" w:hanging="360"/>
      </w:pPr>
    </w:lvl>
    <w:lvl w:ilvl="2" w:tplc="4009001B" w:tentative="1">
      <w:start w:val="1"/>
      <w:numFmt w:val="lowerRoman"/>
      <w:lvlText w:val="%3."/>
      <w:lvlJc w:val="right"/>
      <w:pPr>
        <w:ind w:left="3230" w:hanging="180"/>
      </w:pPr>
    </w:lvl>
    <w:lvl w:ilvl="3" w:tplc="4009000F" w:tentative="1">
      <w:start w:val="1"/>
      <w:numFmt w:val="decimal"/>
      <w:lvlText w:val="%4."/>
      <w:lvlJc w:val="left"/>
      <w:pPr>
        <w:ind w:left="3950" w:hanging="360"/>
      </w:pPr>
    </w:lvl>
    <w:lvl w:ilvl="4" w:tplc="40090019" w:tentative="1">
      <w:start w:val="1"/>
      <w:numFmt w:val="lowerLetter"/>
      <w:lvlText w:val="%5."/>
      <w:lvlJc w:val="left"/>
      <w:pPr>
        <w:ind w:left="4670" w:hanging="360"/>
      </w:pPr>
    </w:lvl>
    <w:lvl w:ilvl="5" w:tplc="4009001B" w:tentative="1">
      <w:start w:val="1"/>
      <w:numFmt w:val="lowerRoman"/>
      <w:lvlText w:val="%6."/>
      <w:lvlJc w:val="right"/>
      <w:pPr>
        <w:ind w:left="5390" w:hanging="180"/>
      </w:pPr>
    </w:lvl>
    <w:lvl w:ilvl="6" w:tplc="4009000F" w:tentative="1">
      <w:start w:val="1"/>
      <w:numFmt w:val="decimal"/>
      <w:lvlText w:val="%7."/>
      <w:lvlJc w:val="left"/>
      <w:pPr>
        <w:ind w:left="6110" w:hanging="360"/>
      </w:pPr>
    </w:lvl>
    <w:lvl w:ilvl="7" w:tplc="40090019" w:tentative="1">
      <w:start w:val="1"/>
      <w:numFmt w:val="lowerLetter"/>
      <w:lvlText w:val="%8."/>
      <w:lvlJc w:val="left"/>
      <w:pPr>
        <w:ind w:left="6830" w:hanging="360"/>
      </w:pPr>
    </w:lvl>
    <w:lvl w:ilvl="8" w:tplc="4009001B" w:tentative="1">
      <w:start w:val="1"/>
      <w:numFmt w:val="lowerRoman"/>
      <w:lvlText w:val="%9."/>
      <w:lvlJc w:val="right"/>
      <w:pPr>
        <w:ind w:left="7550" w:hanging="180"/>
      </w:pPr>
    </w:lvl>
  </w:abstractNum>
  <w:abstractNum w:abstractNumId="4" w15:restartNumberingAfterBreak="0">
    <w:nsid w:val="5CB723C6"/>
    <w:multiLevelType w:val="hybridMultilevel"/>
    <w:tmpl w:val="804A050A"/>
    <w:lvl w:ilvl="0" w:tplc="D068E2A0">
      <w:start w:val="1"/>
      <w:numFmt w:val="bullet"/>
      <w:lvlText w:val=""/>
      <w:lvlJc w:val="left"/>
      <w:pPr>
        <w:ind w:left="1430" w:hanging="360"/>
      </w:pPr>
      <w:rPr>
        <w:rFonts w:ascii="Symbol" w:hAnsi="Symbol" w:hint="default"/>
      </w:r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5" w15:restartNumberingAfterBreak="0">
    <w:nsid w:val="6F25293A"/>
    <w:multiLevelType w:val="hybridMultilevel"/>
    <w:tmpl w:val="B9323216"/>
    <w:lvl w:ilvl="0" w:tplc="D068E2A0">
      <w:start w:val="1"/>
      <w:numFmt w:val="bullet"/>
      <w:lvlText w:val=""/>
      <w:lvlJc w:val="left"/>
      <w:pPr>
        <w:ind w:left="1430" w:hanging="360"/>
      </w:pPr>
      <w:rPr>
        <w:rFonts w:ascii="Symbol" w:hAnsi="Symbol" w:hint="default"/>
      </w:r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6" w15:restartNumberingAfterBreak="0">
    <w:nsid w:val="7EFE1950"/>
    <w:multiLevelType w:val="hybridMultilevel"/>
    <w:tmpl w:val="3920E4BA"/>
    <w:lvl w:ilvl="0" w:tplc="D068E2A0">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num w:numId="1" w16cid:durableId="1053045359">
    <w:abstractNumId w:val="1"/>
  </w:num>
  <w:num w:numId="2" w16cid:durableId="1106340220">
    <w:abstractNumId w:val="0"/>
  </w:num>
  <w:num w:numId="3" w16cid:durableId="334378821">
    <w:abstractNumId w:val="6"/>
  </w:num>
  <w:num w:numId="4" w16cid:durableId="1738211409">
    <w:abstractNumId w:val="5"/>
  </w:num>
  <w:num w:numId="5" w16cid:durableId="2122336802">
    <w:abstractNumId w:val="4"/>
  </w:num>
  <w:num w:numId="6" w16cid:durableId="278151877">
    <w:abstractNumId w:val="2"/>
  </w:num>
  <w:num w:numId="7" w16cid:durableId="948245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C5"/>
    <w:rsid w:val="00017B10"/>
    <w:rsid w:val="00056442"/>
    <w:rsid w:val="0006271E"/>
    <w:rsid w:val="000902E6"/>
    <w:rsid w:val="000927EC"/>
    <w:rsid w:val="000969C5"/>
    <w:rsid w:val="000A4961"/>
    <w:rsid w:val="000B5D29"/>
    <w:rsid w:val="000D54C3"/>
    <w:rsid w:val="00120048"/>
    <w:rsid w:val="00173543"/>
    <w:rsid w:val="00192C44"/>
    <w:rsid w:val="001A125B"/>
    <w:rsid w:val="001D4935"/>
    <w:rsid w:val="001E06EE"/>
    <w:rsid w:val="002054F6"/>
    <w:rsid w:val="002538A7"/>
    <w:rsid w:val="0026021B"/>
    <w:rsid w:val="002954D7"/>
    <w:rsid w:val="003057C5"/>
    <w:rsid w:val="00314EDE"/>
    <w:rsid w:val="00315AE2"/>
    <w:rsid w:val="00323DF2"/>
    <w:rsid w:val="00370139"/>
    <w:rsid w:val="00372E43"/>
    <w:rsid w:val="003A4E90"/>
    <w:rsid w:val="003B5C4C"/>
    <w:rsid w:val="003E15A5"/>
    <w:rsid w:val="003E695C"/>
    <w:rsid w:val="003E7634"/>
    <w:rsid w:val="00434CD2"/>
    <w:rsid w:val="0047741D"/>
    <w:rsid w:val="004905CA"/>
    <w:rsid w:val="0049787B"/>
    <w:rsid w:val="004A7869"/>
    <w:rsid w:val="004C7F2B"/>
    <w:rsid w:val="004D3D7A"/>
    <w:rsid w:val="004F2F44"/>
    <w:rsid w:val="005120A6"/>
    <w:rsid w:val="005276A8"/>
    <w:rsid w:val="00535D33"/>
    <w:rsid w:val="00537DAC"/>
    <w:rsid w:val="00554A9B"/>
    <w:rsid w:val="005D4907"/>
    <w:rsid w:val="006263C5"/>
    <w:rsid w:val="00660E62"/>
    <w:rsid w:val="00667CD7"/>
    <w:rsid w:val="006748DB"/>
    <w:rsid w:val="006919EE"/>
    <w:rsid w:val="006C60E6"/>
    <w:rsid w:val="006F4F74"/>
    <w:rsid w:val="00715806"/>
    <w:rsid w:val="0076075D"/>
    <w:rsid w:val="00775615"/>
    <w:rsid w:val="00781A8C"/>
    <w:rsid w:val="0081410C"/>
    <w:rsid w:val="00815D34"/>
    <w:rsid w:val="00834654"/>
    <w:rsid w:val="008428A3"/>
    <w:rsid w:val="00856259"/>
    <w:rsid w:val="008A5F4C"/>
    <w:rsid w:val="00917652"/>
    <w:rsid w:val="00952F7D"/>
    <w:rsid w:val="009B59D3"/>
    <w:rsid w:val="00A32309"/>
    <w:rsid w:val="00A45A59"/>
    <w:rsid w:val="00A45BDD"/>
    <w:rsid w:val="00A56893"/>
    <w:rsid w:val="00A6381B"/>
    <w:rsid w:val="00A76F40"/>
    <w:rsid w:val="00A82D92"/>
    <w:rsid w:val="00A83EF7"/>
    <w:rsid w:val="00A866C9"/>
    <w:rsid w:val="00AA7317"/>
    <w:rsid w:val="00AC3B5A"/>
    <w:rsid w:val="00B00216"/>
    <w:rsid w:val="00B05727"/>
    <w:rsid w:val="00B20CF7"/>
    <w:rsid w:val="00B31F09"/>
    <w:rsid w:val="00B63BBE"/>
    <w:rsid w:val="00B666B5"/>
    <w:rsid w:val="00B66AED"/>
    <w:rsid w:val="00B70C1C"/>
    <w:rsid w:val="00B864BA"/>
    <w:rsid w:val="00BA136E"/>
    <w:rsid w:val="00BB2EB8"/>
    <w:rsid w:val="00BE02BB"/>
    <w:rsid w:val="00C654EE"/>
    <w:rsid w:val="00CA5404"/>
    <w:rsid w:val="00CB11DE"/>
    <w:rsid w:val="00D62CAD"/>
    <w:rsid w:val="00D64ACC"/>
    <w:rsid w:val="00D80B17"/>
    <w:rsid w:val="00D85677"/>
    <w:rsid w:val="00DA53D3"/>
    <w:rsid w:val="00DC5092"/>
    <w:rsid w:val="00DF3A40"/>
    <w:rsid w:val="00E17663"/>
    <w:rsid w:val="00E37D9D"/>
    <w:rsid w:val="00E534BB"/>
    <w:rsid w:val="00E6691E"/>
    <w:rsid w:val="00E8561E"/>
    <w:rsid w:val="00ED38DD"/>
    <w:rsid w:val="00EE40AE"/>
    <w:rsid w:val="00F00CEE"/>
    <w:rsid w:val="00F068E8"/>
    <w:rsid w:val="00FC52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068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781A8C"/>
    <w:pPr>
      <w:outlineLvl w:val="1"/>
    </w:pPr>
    <w:rPr>
      <w:color w:val="A84F32" w:themeColor="accent3" w:themeShade="80"/>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781A8C"/>
    <w:rPr>
      <w:rFonts w:asciiTheme="majorHAnsi" w:eastAsiaTheme="majorEastAsia" w:hAnsiTheme="majorHAnsi" w:cstheme="majorBidi"/>
      <w:color w:val="A84F32" w:themeColor="accent3" w:themeShade="80"/>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ListParagraph">
    <w:name w:val="List Paragraph"/>
    <w:basedOn w:val="Normal"/>
    <w:uiPriority w:val="34"/>
    <w:semiHidden/>
    <w:qFormat/>
    <w:rsid w:val="001D4935"/>
    <w:pPr>
      <w:ind w:left="720"/>
      <w:contextualSpacing/>
    </w:pPr>
  </w:style>
  <w:style w:type="character" w:styleId="Hyperlink">
    <w:name w:val="Hyperlink"/>
    <w:basedOn w:val="DefaultParagraphFont"/>
    <w:uiPriority w:val="99"/>
    <w:semiHidden/>
    <w:rsid w:val="006F4F74"/>
    <w:rPr>
      <w:color w:val="0000FF" w:themeColor="hyperlink"/>
      <w:u w:val="single"/>
    </w:rPr>
  </w:style>
  <w:style w:type="character" w:styleId="UnresolvedMention">
    <w:name w:val="Unresolved Mention"/>
    <w:basedOn w:val="DefaultParagraphFont"/>
    <w:uiPriority w:val="99"/>
    <w:semiHidden/>
    <w:unhideWhenUsed/>
    <w:rsid w:val="006F4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upakroy/online-payments-fraud-detection-dataset"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intellipaat.com/blog/fraud-detection-machine-learning-algorithms/"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sas.com/en_in/insights/articles/risk-fraud/fraud-detection-machine-learning.html" TargetMode="External"/><Relationship Id="rId2" Type="http://schemas.openxmlformats.org/officeDocument/2006/relationships/styles" Target="styles.xml"/><Relationship Id="rId16" Type="http://schemas.openxmlformats.org/officeDocument/2006/relationships/hyperlink" Target="https://www.google.com/url?sa=t&amp;rct=j&amp;q=&amp;esrc=s&amp;source=web&amp;cd=&amp;cad=rja&amp;uact=8&amp;ved=2ahUKEwiXqKOQzYz6AhVu-TgGHRUgCHkQFnoECC4QAQ&amp;url=https%3A%2F%2Fwww.sebi.gov.in%2Facts%2Fpfutpregu.pdf&amp;usg=AOvVaw2-wcct4j_7ounQ5IZrWZsM" TargetMode="External"/><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monster.com/career-advice/article/business-opportunity-frau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tents.google.com/patent/US20150026027A1/en" TargetMode="External"/><Relationship Id="rId23" Type="http://schemas.openxmlformats.org/officeDocument/2006/relationships/hyperlink" Target="https://www.kaggle.com/datasets/ealaxi/paysim1" TargetMode="External"/><Relationship Id="rId28" Type="http://schemas.openxmlformats.org/officeDocument/2006/relationships/hyperlink" Target="https://www.cylynx.io/blog/machine-learning-for-fraud-detection/"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ntellias.com/how-to-use-machine-learning-in-fraud-detection/" TargetMode="External"/><Relationship Id="rId27" Type="http://schemas.openxmlformats.org/officeDocument/2006/relationships/hyperlink" Target="https://www.monster.com/career-advice/article/business-opportunity-fraud"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docProps/app.xml><?xml version="1.0" encoding="utf-8"?>
<Properties xmlns="http://schemas.openxmlformats.org/officeDocument/2006/extended-properties" xmlns:vt="http://schemas.openxmlformats.org/officeDocument/2006/docPropsVTypes">
  <Template>Classic student report</Template>
  <TotalTime>0</TotalTime>
  <Pages>9</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2022-09-11T06:36:00Z</dcterms:created>
  <dcterms:modified xsi:type="dcterms:W3CDTF">2022-09-15T12:55:00Z</dcterms:modified>
</cp:coreProperties>
</file>